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34611253" w:displacedByCustomXml="next"/>
    <w:bookmarkEnd w:id="0" w:displacedByCustomXml="next"/>
    <w:sdt>
      <w:sdtPr>
        <w:id w:val="1320146773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CD2268B" w14:textId="518DBE38" w:rsidR="00CD019A" w:rsidRDefault="008604EE" w:rsidP="008604EE">
          <w:pPr>
            <w:ind w:firstLine="0"/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A83B6E" wp14:editId="349B1804">
                    <wp:simplePos x="0" y="0"/>
                    <wp:positionH relativeFrom="column">
                      <wp:posOffset>-19050</wp:posOffset>
                    </wp:positionH>
                    <wp:positionV relativeFrom="paragraph">
                      <wp:posOffset>4343400</wp:posOffset>
                    </wp:positionV>
                    <wp:extent cx="6188710" cy="3219450"/>
                    <wp:effectExtent l="0" t="0" r="0" b="0"/>
                    <wp:wrapNone/>
                    <wp:docPr id="3" name="Caixa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88710" cy="3219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2C93AA" w14:textId="329DFD49" w:rsidR="009B17A9" w:rsidRDefault="009B17A9" w:rsidP="00846018">
                                <w:pPr>
                                  <w:pStyle w:val="11-TIPODETRABALHO"/>
                                </w:pPr>
                                <w:r>
                                  <w:t>ATIVIDADE PRÁTICA</w:t>
                                </w:r>
                                <w:r w:rsidR="001A72B4">
                                  <w:t>:</w:t>
                                </w:r>
                              </w:p>
                              <w:p w14:paraId="02FAB809" w14:textId="6B36219B" w:rsidR="009B17A9" w:rsidRPr="006E1914" w:rsidRDefault="006E1914" w:rsidP="005318AE">
                                <w:pPr>
                                  <w:pStyle w:val="12-NOMEDADISCIPLINA"/>
                                  <w:jc w:val="center"/>
                                  <w:rPr>
                                    <w:sz w:val="64"/>
                                    <w:szCs w:val="64"/>
                                  </w:rPr>
                                </w:pPr>
                                <w:r w:rsidRPr="006E1914">
                                  <w:rPr>
                                    <w:sz w:val="64"/>
                                    <w:szCs w:val="64"/>
                                  </w:rPr>
                                  <w:t>Lógica de Programação e Algoritmos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A83B6E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style="position:absolute;left:0;text-align:left;margin-left:-1.5pt;margin-top:342pt;width:487.3pt;height:25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" filled="f" stroked="f" strokeweight=".5pt">
                    <v:textbox>
                      <w:txbxContent>
                        <w:p w14:paraId="752C93AA" w14:textId="329DFD49" w:rsidR="009B17A9" w:rsidRDefault="009B17A9" w:rsidP="00846018">
                          <w:pPr>
                            <w:pStyle w:val="11-TIPODETRABALHO"/>
                          </w:pPr>
                          <w:r>
                            <w:t>ATIVIDADE PRÁTICA</w:t>
                          </w:r>
                          <w:r w:rsidR="001A72B4">
                            <w:t>:</w:t>
                          </w:r>
                        </w:p>
                        <w:p w14:paraId="02FAB809" w14:textId="6B36219B" w:rsidR="009B17A9" w:rsidRPr="006E1914" w:rsidRDefault="006E1914" w:rsidP="005318AE">
                          <w:pPr>
                            <w:pStyle w:val="12-NOMEDADISCIPLINA"/>
                            <w:jc w:val="center"/>
                            <w:rPr>
                              <w:sz w:val="64"/>
                              <w:szCs w:val="64"/>
                            </w:rPr>
                          </w:pPr>
                          <w:r w:rsidRPr="006E1914">
                            <w:rPr>
                              <w:sz w:val="64"/>
                              <w:szCs w:val="64"/>
                            </w:rPr>
                            <w:t>Lógica de Programação e Algoritmos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342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0F74479" wp14:editId="7F8A2A13">
                    <wp:simplePos x="0" y="0"/>
                    <wp:positionH relativeFrom="column">
                      <wp:posOffset>5383088</wp:posOffset>
                    </wp:positionH>
                    <wp:positionV relativeFrom="paragraph">
                      <wp:posOffset>3037</wp:posOffset>
                    </wp:positionV>
                    <wp:extent cx="809006" cy="685800"/>
                    <wp:effectExtent l="0" t="0" r="0" b="0"/>
                    <wp:wrapNone/>
                    <wp:docPr id="14" name="Caixa de Text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09006" cy="685800"/>
                            </a:xfrm>
                            <a:prstGeom prst="rect">
                              <a:avLst/>
                            </a:prstGeom>
                            <a:solidFill>
                              <a:srgbClr val="F5A607">
                                <a:alpha val="43000"/>
                              </a:srgbClr>
                            </a:solidFill>
                            <a:ln w="6350">
                              <a:noFill/>
                            </a:ln>
                            <a:effectLst>
                              <a:softEdge rad="25400"/>
                            </a:effectLst>
                          </wps:spPr>
                          <wps:txbx>
                            <w:txbxContent>
                              <w:p w14:paraId="6FE2AC8F" w14:textId="00EC09FB" w:rsidR="009B17A9" w:rsidRPr="00B3428C" w:rsidRDefault="009B17A9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B3428C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ANO</w:t>
                                </w:r>
                              </w:p>
                              <w:p w14:paraId="7A4796C8" w14:textId="72EF3441" w:rsidR="009B17A9" w:rsidRPr="00B3428C" w:rsidRDefault="009B17A9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202</w:t>
                                </w:r>
                                <w:r w:rsidR="006E1914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0F74479" id="Caixa de Texto 14" o:spid="_x0000_s1027" type="#_x0000_t202" style="position:absolute;left:0;text-align:left;margin-left:423.85pt;margin-top:.25pt;width:63.7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" fillcolor="#f5a607" stroked="f" strokeweight=".5pt">
                    <v:fill opacity="28270f"/>
                    <v:textbox>
                      <w:txbxContent>
                        <w:p w14:paraId="6FE2AC8F" w14:textId="00EC09FB" w:rsidR="009B17A9" w:rsidRPr="00B3428C" w:rsidRDefault="009B17A9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B3428C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ANO</w:t>
                          </w:r>
                        </w:p>
                        <w:p w14:paraId="7A4796C8" w14:textId="72EF3441" w:rsidR="009B17A9" w:rsidRPr="00B3428C" w:rsidRDefault="009B17A9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202</w:t>
                          </w:r>
                          <w:r w:rsidR="006E1914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E22DF" w:rsidRPr="007B0FCD">
            <w:rPr>
              <w:noProof/>
            </w:rPr>
            <w:drawing>
              <wp:inline distT="0" distB="0" distL="0" distR="0" wp14:anchorId="1AB9B1F5" wp14:editId="0609569F">
                <wp:extent cx="6157179" cy="6157179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63828" cy="6163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atte"/>
                      </pic:spPr>
                    </pic:pic>
                  </a:graphicData>
                </a:graphic>
              </wp:inline>
            </w:drawing>
          </w:r>
        </w:p>
      </w:sdtContent>
    </w:sdt>
    <w:p w14:paraId="7B3BB2A0" w14:textId="05D237AA" w:rsidR="00A23542" w:rsidRDefault="005318AE">
      <w:pPr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38AB29F" wp14:editId="4C712AB3">
                <wp:simplePos x="0" y="0"/>
                <wp:positionH relativeFrom="column">
                  <wp:posOffset>1308</wp:posOffset>
                </wp:positionH>
                <wp:positionV relativeFrom="paragraph">
                  <wp:posOffset>1750668</wp:posOffset>
                </wp:positionV>
                <wp:extent cx="6186731" cy="792480"/>
                <wp:effectExtent l="0" t="0" r="0" b="762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6731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8288F4" w14:textId="63C5C758" w:rsidR="009B17A9" w:rsidRDefault="00000943" w:rsidP="00D80AA7">
                            <w:pPr>
                              <w:pStyle w:val="13-AUTORIADOMATERIAL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Aluno:</w:t>
                            </w:r>
                          </w:p>
                          <w:p w14:paraId="2938E0AD" w14:textId="683531C6" w:rsidR="00000943" w:rsidRPr="006540A1" w:rsidRDefault="006540A1" w:rsidP="00D80AA7">
                            <w:pPr>
                              <w:pStyle w:val="13-AUTORIADOMATERIAL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(COLOCAR NOME AQUI)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AB29F" id="Caixa de Texto 11" o:spid="_x0000_s1028" type="#_x0000_t202" style="position:absolute;left:0;text-align:left;margin-left:.1pt;margin-top:137.85pt;width:487.15pt;height:62.4pt;z-index:25164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" filled="f" stroked="f" strokeweight=".5pt">
                <v:textbox>
                  <w:txbxContent>
                    <w:p w14:paraId="268288F4" w14:textId="63C5C758" w:rsidR="009B17A9" w:rsidRDefault="00000943" w:rsidP="00D80AA7">
                      <w:pPr>
                        <w:pStyle w:val="13-AUTORIADOMATERIAL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Aluno:</w:t>
                      </w:r>
                    </w:p>
                    <w:p w14:paraId="2938E0AD" w14:textId="683531C6" w:rsidR="00000943" w:rsidRPr="006540A1" w:rsidRDefault="006540A1" w:rsidP="00D80AA7">
                      <w:pPr>
                        <w:pStyle w:val="13-AUTORIADOMATERIAL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(COLOCAR NOME AQUI)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 wp14:anchorId="2CD1A21E" wp14:editId="59B67984">
                <wp:simplePos x="0" y="0"/>
                <wp:positionH relativeFrom="column">
                  <wp:posOffset>1270</wp:posOffset>
                </wp:positionH>
                <wp:positionV relativeFrom="paragraph">
                  <wp:posOffset>1596590</wp:posOffset>
                </wp:positionV>
                <wp:extent cx="6185535" cy="939911"/>
                <wp:effectExtent l="0" t="0" r="5715" b="0"/>
                <wp:wrapNone/>
                <wp:docPr id="27" name="Fluxograma: Documen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939911"/>
                        </a:xfrm>
                        <a:prstGeom prst="flowChartDocument">
                          <a:avLst/>
                        </a:prstGeom>
                        <a:solidFill>
                          <a:srgbClr val="11316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5672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27" o:spid="_x0000_s1026" type="#_x0000_t114" style="position:absolute;margin-left:.1pt;margin-top:125.7pt;width:487.05pt;height:74pt;rotation:180;z-index:-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" fillcolor="#113162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 wp14:anchorId="1E8101A5" wp14:editId="22C58300">
                <wp:simplePos x="0" y="0"/>
                <wp:positionH relativeFrom="column">
                  <wp:posOffset>4160</wp:posOffset>
                </wp:positionH>
                <wp:positionV relativeFrom="paragraph">
                  <wp:posOffset>1539239</wp:posOffset>
                </wp:positionV>
                <wp:extent cx="6198235" cy="1027431"/>
                <wp:effectExtent l="0" t="0" r="0" b="1270"/>
                <wp:wrapNone/>
                <wp:docPr id="28" name="Fluxograma: Documen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98235" cy="1027431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7F377" id="Fluxograma: Documento 28" o:spid="_x0000_s1026" type="#_x0000_t114" style="position:absolute;margin-left:.35pt;margin-top:121.2pt;width:488.05pt;height:80.9pt;rotation:180;z-index:-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26D8A0A7" wp14:editId="35C68E2E">
                <wp:simplePos x="0" y="0"/>
                <wp:positionH relativeFrom="column">
                  <wp:posOffset>3819</wp:posOffset>
                </wp:positionH>
                <wp:positionV relativeFrom="paragraph">
                  <wp:posOffset>1417319</wp:posOffset>
                </wp:positionV>
                <wp:extent cx="6185535" cy="1153160"/>
                <wp:effectExtent l="0" t="0" r="5715" b="8890"/>
                <wp:wrapNone/>
                <wp:docPr id="26" name="Fluxograma: Documen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1153160"/>
                        </a:xfrm>
                        <a:prstGeom prst="flowChartDocument">
                          <a:avLst/>
                        </a:prstGeom>
                        <a:solidFill>
                          <a:srgbClr val="F5A60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B37C5" id="Fluxograma: Documento 26" o:spid="_x0000_s1026" type="#_x0000_t114" style="position:absolute;margin-left:.3pt;margin-top:111.6pt;width:487.05pt;height:90.8pt;rotation:180;z-index:-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" fillcolor="#f5a607" stroked="f" strokeweight="1pt"/>
            </w:pict>
          </mc:Fallback>
        </mc:AlternateContent>
      </w:r>
      <w:r w:rsidR="00A23542"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A23542" w14:paraId="13C260BC" w14:textId="77777777" w:rsidTr="00DE7B55">
        <w:tc>
          <w:tcPr>
            <w:tcW w:w="9716" w:type="dxa"/>
            <w:shd w:val="clear" w:color="auto" w:fill="113162"/>
          </w:tcPr>
          <w:p w14:paraId="4E71C352" w14:textId="78B13D00" w:rsidR="00A17062" w:rsidRDefault="00A23542" w:rsidP="00DE7B55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 xml:space="preserve">QUESTÃO </w:t>
            </w:r>
            <w:r w:rsidR="006540A1">
              <w:rPr>
                <w:b/>
                <w:bCs/>
                <w:color w:val="F5A607"/>
                <w:sz w:val="40"/>
                <w:szCs w:val="40"/>
              </w:rPr>
              <w:t>1</w:t>
            </w:r>
            <w:r w:rsidR="00DC2713">
              <w:rPr>
                <w:b/>
                <w:bCs/>
                <w:color w:val="F5A607"/>
                <w:sz w:val="40"/>
                <w:szCs w:val="40"/>
              </w:rPr>
              <w:t xml:space="preserve"> de </w:t>
            </w:r>
            <w:r w:rsidR="004664B7">
              <w:rPr>
                <w:b/>
                <w:bCs/>
                <w:color w:val="F5A607"/>
                <w:sz w:val="40"/>
                <w:szCs w:val="40"/>
              </w:rPr>
              <w:t>4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 xml:space="preserve"> (25 p</w:t>
            </w:r>
            <w:r w:rsidR="00F3408B">
              <w:rPr>
                <w:b/>
                <w:bCs/>
                <w:color w:val="F5A607"/>
                <w:sz w:val="40"/>
                <w:szCs w:val="40"/>
              </w:rPr>
              <w:t>on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>tos)</w:t>
            </w:r>
          </w:p>
          <w:p w14:paraId="3C408F33" w14:textId="4C3ED655" w:rsidR="00A23542" w:rsidRPr="008F6168" w:rsidRDefault="00BA09AA" w:rsidP="00DE7B55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</w:t>
            </w:r>
            <w:r w:rsidR="00A17062">
              <w:rPr>
                <w:b/>
                <w:bCs/>
                <w:color w:val="F5A607"/>
                <w:sz w:val="40"/>
                <w:szCs w:val="40"/>
              </w:rPr>
              <w:t>ONTEÚDO ATÉ AULA</w:t>
            </w:r>
            <w:r>
              <w:rPr>
                <w:b/>
                <w:bCs/>
                <w:color w:val="F5A607"/>
                <w:sz w:val="40"/>
                <w:szCs w:val="40"/>
              </w:rPr>
              <w:t xml:space="preserve"> 03</w:t>
            </w:r>
          </w:p>
        </w:tc>
      </w:tr>
      <w:tr w:rsidR="00A23542" w14:paraId="75894F3B" w14:textId="77777777" w:rsidTr="00DE7B55">
        <w:tc>
          <w:tcPr>
            <w:tcW w:w="9716" w:type="dxa"/>
          </w:tcPr>
          <w:p w14:paraId="38B4ECA0" w14:textId="6DB4D794" w:rsidR="000F45D1" w:rsidRPr="007A7CB1" w:rsidRDefault="00A23542" w:rsidP="008E5068">
            <w:pPr>
              <w:spacing w:before="120" w:after="120"/>
              <w:ind w:firstLine="0"/>
              <w:rPr>
                <w:b/>
                <w:bCs/>
                <w:color w:val="113162"/>
              </w:rPr>
            </w:pPr>
            <w:r w:rsidRPr="00000943">
              <w:rPr>
                <w:b/>
                <w:bCs/>
                <w:color w:val="113162"/>
                <w:sz w:val="24"/>
                <w:szCs w:val="24"/>
              </w:rPr>
              <w:t xml:space="preserve">Enunciado: </w:t>
            </w:r>
            <w:r w:rsidR="004B75AF" w:rsidRPr="001E44C4">
              <w:rPr>
                <w:b/>
                <w:bCs/>
                <w:color w:val="113162"/>
              </w:rPr>
              <w:t>Imagina-se que você é um dos programadores responsáveis pela</w:t>
            </w:r>
            <w:r w:rsidR="005A68B3" w:rsidRPr="001E44C4">
              <w:rPr>
                <w:b/>
                <w:bCs/>
                <w:color w:val="113162"/>
              </w:rPr>
              <w:t xml:space="preserve"> con</w:t>
            </w:r>
            <w:r w:rsidR="00482A32" w:rsidRPr="001E44C4">
              <w:rPr>
                <w:b/>
                <w:bCs/>
                <w:color w:val="113162"/>
              </w:rPr>
              <w:t>s</w:t>
            </w:r>
            <w:r w:rsidR="005A68B3" w:rsidRPr="001E44C4">
              <w:rPr>
                <w:b/>
                <w:bCs/>
                <w:color w:val="113162"/>
              </w:rPr>
              <w:t>tr</w:t>
            </w:r>
            <w:r w:rsidR="00482A32" w:rsidRPr="001E44C4">
              <w:rPr>
                <w:b/>
                <w:bCs/>
                <w:color w:val="113162"/>
              </w:rPr>
              <w:t>u</w:t>
            </w:r>
            <w:r w:rsidR="005A68B3" w:rsidRPr="001E44C4">
              <w:rPr>
                <w:b/>
                <w:bCs/>
                <w:color w:val="113162"/>
              </w:rPr>
              <w:t xml:space="preserve">ção de app de vendas para uma determinada empresa X </w:t>
            </w:r>
            <w:r w:rsidR="00D770A1" w:rsidRPr="001E44C4">
              <w:rPr>
                <w:b/>
                <w:bCs/>
                <w:color w:val="113162"/>
              </w:rPr>
              <w:t>que vende em atacado</w:t>
            </w:r>
            <w:r w:rsidR="005A68B3" w:rsidRPr="001E44C4">
              <w:rPr>
                <w:b/>
                <w:bCs/>
                <w:color w:val="113162"/>
              </w:rPr>
              <w:t>.</w:t>
            </w:r>
            <w:r w:rsidR="00A7780A">
              <w:rPr>
                <w:b/>
                <w:bCs/>
                <w:color w:val="113162"/>
              </w:rPr>
              <w:t xml:space="preserve"> </w:t>
            </w:r>
            <w:r w:rsidR="000F45D1" w:rsidRPr="001E44C4">
              <w:rPr>
                <w:b/>
                <w:bCs/>
                <w:color w:val="1F3864" w:themeColor="accent5" w:themeShade="80"/>
              </w:rPr>
              <w:t xml:space="preserve">Uma das estratégias de vendas dessa empresa X </w:t>
            </w:r>
            <w:r w:rsidR="00D0074E" w:rsidRPr="001E44C4">
              <w:rPr>
                <w:b/>
                <w:bCs/>
                <w:color w:val="1F3864" w:themeColor="accent5" w:themeShade="80"/>
              </w:rPr>
              <w:t xml:space="preserve">é dar desconto maiores por unidade </w:t>
            </w:r>
            <w:r w:rsidR="00A44F8C" w:rsidRPr="001E44C4">
              <w:rPr>
                <w:b/>
                <w:bCs/>
                <w:color w:val="1F3864" w:themeColor="accent5" w:themeShade="80"/>
              </w:rPr>
              <w:t>conforme a tabela abaixo:</w:t>
            </w:r>
          </w:p>
          <w:tbl>
            <w:tblPr>
              <w:tblStyle w:val="TabeladeGrade4-nfase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45"/>
              <w:gridCol w:w="4745"/>
            </w:tblGrid>
            <w:tr w:rsidR="009E6C5A" w14:paraId="723B56C8" w14:textId="77777777" w:rsidTr="007B353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1129D13C" w14:textId="3A7047FF" w:rsidR="009E6C5A" w:rsidRPr="009E6C5A" w:rsidRDefault="009E6C5A" w:rsidP="009E6C5A">
                  <w:pPr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9E6C5A">
                    <w:rPr>
                      <w:sz w:val="24"/>
                      <w:szCs w:val="24"/>
                    </w:rPr>
                    <w:t>Quantidades</w:t>
                  </w:r>
                </w:p>
              </w:tc>
              <w:tc>
                <w:tcPr>
                  <w:tcW w:w="4745" w:type="dxa"/>
                </w:tcPr>
                <w:p w14:paraId="0C4C9D4D" w14:textId="1F28EB8D" w:rsidR="009E6C5A" w:rsidRPr="009E6C5A" w:rsidRDefault="009E6C5A" w:rsidP="009E6C5A">
                  <w:pPr>
                    <w:ind w:firstLine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9E6C5A">
                    <w:rPr>
                      <w:sz w:val="24"/>
                      <w:szCs w:val="24"/>
                    </w:rPr>
                    <w:t>Desconto</w:t>
                  </w:r>
                </w:p>
              </w:tc>
            </w:tr>
            <w:tr w:rsidR="009E6C5A" w14:paraId="2424C00D" w14:textId="77777777" w:rsidTr="007B353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697D1F41" w14:textId="35A1330A" w:rsidR="009E6C5A" w:rsidRDefault="00B2483A" w:rsidP="009E6C5A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 xml:space="preserve">Até </w:t>
                  </w:r>
                  <w:r w:rsidR="00B158E5"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745" w:type="dxa"/>
                </w:tcPr>
                <w:p w14:paraId="0024F056" w14:textId="5F3F49EF" w:rsidR="009E6C5A" w:rsidRDefault="00B65D7F" w:rsidP="009E6C5A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0%</w:t>
                  </w:r>
                  <w:r w:rsidR="002252E4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 na unidade</w:t>
                  </w:r>
                </w:p>
              </w:tc>
            </w:tr>
            <w:tr w:rsidR="009E6C5A" w14:paraId="0C6CE252" w14:textId="77777777" w:rsidTr="007B353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30E87E07" w14:textId="477436AD" w:rsidR="009E6C5A" w:rsidRDefault="00B2483A" w:rsidP="009E6C5A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 xml:space="preserve">Entre </w:t>
                  </w:r>
                  <w:r w:rsidR="00B158E5"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5</w:t>
                  </w: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 xml:space="preserve"> e </w:t>
                  </w:r>
                  <w:r w:rsidR="00B158E5"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4745" w:type="dxa"/>
                </w:tcPr>
                <w:p w14:paraId="6237A975" w14:textId="735F5D55" w:rsidR="009E6C5A" w:rsidRDefault="00C4590E" w:rsidP="009E6C5A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3</w:t>
                  </w:r>
                  <w:r w:rsidR="00B65D7F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%</w:t>
                  </w:r>
                  <w:r w:rsidR="002252E4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 na unidade</w:t>
                  </w:r>
                </w:p>
              </w:tc>
            </w:tr>
            <w:tr w:rsidR="009E6C5A" w14:paraId="20E2A951" w14:textId="77777777" w:rsidTr="007B353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48331E15" w14:textId="3EB9CDDF" w:rsidR="009E6C5A" w:rsidRDefault="002C28BB" w:rsidP="009E6C5A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 xml:space="preserve">Entre </w:t>
                  </w:r>
                  <w:r w:rsidR="00B158E5"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20</w:t>
                  </w: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 xml:space="preserve"> e </w:t>
                  </w:r>
                  <w:r w:rsidR="00C4590E"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99</w:t>
                  </w:r>
                </w:p>
              </w:tc>
              <w:tc>
                <w:tcPr>
                  <w:tcW w:w="4745" w:type="dxa"/>
                </w:tcPr>
                <w:p w14:paraId="6C15F19B" w14:textId="6EA0D783" w:rsidR="009E6C5A" w:rsidRDefault="00C4590E" w:rsidP="009E6C5A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6</w:t>
                  </w:r>
                  <w:r w:rsidR="00B65D7F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%</w:t>
                  </w:r>
                  <w:r w:rsidR="002252E4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 na unidade</w:t>
                  </w:r>
                </w:p>
              </w:tc>
            </w:tr>
            <w:tr w:rsidR="009E6C5A" w14:paraId="0A503773" w14:textId="77777777" w:rsidTr="007B353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32865262" w14:textId="2F0FFFDB" w:rsidR="009E6C5A" w:rsidRDefault="00C4590E" w:rsidP="009E6C5A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Mai</w:t>
                  </w:r>
                  <w:r w:rsidR="00E7419D"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or ou igual a</w:t>
                  </w: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 xml:space="preserve"> 100</w:t>
                  </w:r>
                </w:p>
              </w:tc>
              <w:tc>
                <w:tcPr>
                  <w:tcW w:w="4745" w:type="dxa"/>
                </w:tcPr>
                <w:p w14:paraId="661337CA" w14:textId="4C235F0C" w:rsidR="009E6C5A" w:rsidRDefault="00C4590E" w:rsidP="009E6C5A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10</w:t>
                  </w:r>
                  <w:r w:rsidR="00B65D7F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%</w:t>
                  </w:r>
                  <w:r w:rsidR="002252E4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 </w:t>
                  </w:r>
                  <w:r w:rsidR="004D15B5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na unidade</w:t>
                  </w:r>
                </w:p>
              </w:tc>
            </w:tr>
          </w:tbl>
          <w:p w14:paraId="408568F3" w14:textId="6A6F335B" w:rsidR="00CB7FAE" w:rsidRDefault="00D33733" w:rsidP="00D33733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Elabore um programa em </w:t>
            </w:r>
            <w:r w:rsidR="002C2084">
              <w:rPr>
                <w:b/>
                <w:bCs/>
                <w:color w:val="1F3864" w:themeColor="accent5" w:themeShade="80"/>
                <w:sz w:val="24"/>
                <w:szCs w:val="24"/>
              </w:rPr>
              <w:t>P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ython </w:t>
            </w:r>
            <w:r w:rsidR="00847156">
              <w:rPr>
                <w:b/>
                <w:bCs/>
                <w:color w:val="1F3864" w:themeColor="accent5" w:themeShade="80"/>
                <w:sz w:val="24"/>
                <w:szCs w:val="24"/>
              </w:rPr>
              <w:t>que:</w:t>
            </w:r>
          </w:p>
          <w:p w14:paraId="0088C17D" w14:textId="2D6B00E4" w:rsidR="00847156" w:rsidRPr="00493FB9" w:rsidRDefault="00847156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Entre com o valor unitário do produto (</w:t>
            </w:r>
            <w:r w:rsidR="00A51CAC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Lembrar que número decimal é feito com ponto e não ví</w:t>
            </w:r>
            <w:r w:rsidR="009B1205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rgula</w:t>
            </w:r>
            <w:r w:rsidR="00A51CAC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)</w:t>
            </w:r>
            <w:r w:rsidR="00995E0D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43AECB7D" w14:textId="428FB555" w:rsidR="00847156" w:rsidRPr="00493FB9" w:rsidRDefault="002A6F60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Entre com a quantidade desse produto;</w:t>
            </w:r>
          </w:p>
          <w:p w14:paraId="0FCF2316" w14:textId="7D0DF11C" w:rsidR="006D782A" w:rsidRPr="00493FB9" w:rsidRDefault="006D782A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O programa deve retornar o valor total sem desconto</w:t>
            </w:r>
            <w:r w:rsidR="00995E0D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14B1C985" w14:textId="1AE7A78D" w:rsidR="005123AA" w:rsidRPr="00493FB9" w:rsidRDefault="002A6F60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O programa deve retornar </w:t>
            </w:r>
            <w:r w:rsidR="005123AA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o valor </w:t>
            </w:r>
            <w:r w:rsidR="006D782A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total após o desconto</w:t>
            </w:r>
            <w:r w:rsidR="00995E0D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6699CAC5" w14:textId="2A884BF8" w:rsidR="001E44C4" w:rsidRPr="00493FB9" w:rsidRDefault="00995E0D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Deve-se utilizar estruturas if, elif e else</w:t>
            </w:r>
            <w:r w:rsidR="00FB4C03"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(EXIGÊNCIA</w:t>
            </w:r>
            <w:r w:rsidR="00100429"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1 de 1</w:t>
            </w:r>
            <w:r w:rsidR="00FB4C03"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)</w:t>
            </w: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;</w:t>
            </w:r>
          </w:p>
          <w:p w14:paraId="2377DF9A" w14:textId="66F55C4D" w:rsidR="009612BA" w:rsidRPr="00493FB9" w:rsidRDefault="004C494F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 xml:space="preserve">Colocar um exemplo de SAIDA DE CONSOLE </w:t>
            </w:r>
            <w:r w:rsidR="0043471E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de</w:t>
            </w:r>
            <w:r w:rsidRPr="00493FB9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 xml:space="preserve"> compra de mais de 10 </w:t>
            </w:r>
            <w:r w:rsidR="0043471E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und</w:t>
            </w:r>
            <w:r w:rsidR="00A7780A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.</w:t>
            </w:r>
            <w:r w:rsidR="00811557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</w:p>
          <w:p w14:paraId="0EB440F3" w14:textId="7A6AF699" w:rsidR="00C45ADE" w:rsidRPr="006F0D05" w:rsidRDefault="00C45ADE" w:rsidP="00C45ADE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Segue o exemplo de SAIDA DE CONSOLE:</w:t>
            </w:r>
          </w:p>
          <w:p w14:paraId="105A5C08" w14:textId="44DBF410" w:rsidR="00C2242F" w:rsidRPr="00736765" w:rsidRDefault="0036373F" w:rsidP="006C1D3D">
            <w:pPr>
              <w:ind w:firstLine="0"/>
              <w:jc w:val="center"/>
              <w:rPr>
                <w:color w:val="A9B7C6"/>
              </w:rPr>
            </w:pPr>
            <w:r w:rsidRPr="0036373F">
              <w:rPr>
                <w:noProof/>
                <w:color w:val="A9B7C6"/>
              </w:rPr>
              <w:drawing>
                <wp:inline distT="0" distB="0" distL="0" distR="0" wp14:anchorId="452EDA23" wp14:editId="545C6D2E">
                  <wp:extent cx="6012613" cy="1562100"/>
                  <wp:effectExtent l="0" t="0" r="762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8190" cy="1566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09381C" w14:textId="77777777" w:rsidR="002B61A6" w:rsidRDefault="002B61A6" w:rsidP="002B61A6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4B75AF" w14:paraId="14E1E8B3" w14:textId="77777777" w:rsidTr="00DE7B55">
        <w:tc>
          <w:tcPr>
            <w:tcW w:w="9716" w:type="dxa"/>
            <w:shd w:val="clear" w:color="auto" w:fill="FFFFFF" w:themeFill="background1"/>
          </w:tcPr>
          <w:p w14:paraId="03ACBD2C" w14:textId="0DF8808C" w:rsidR="004B75AF" w:rsidRDefault="004B75AF" w:rsidP="00D0516E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presentação do Código </w:t>
            </w:r>
            <w:r w:rsidR="0005276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TEXTO)</w:t>
            </w:r>
          </w:p>
        </w:tc>
      </w:tr>
      <w:tr w:rsidR="004B75AF" w14:paraId="1D93AAB1" w14:textId="77777777" w:rsidTr="00DE7B55">
        <w:tc>
          <w:tcPr>
            <w:tcW w:w="9716" w:type="dxa"/>
            <w:shd w:val="clear" w:color="auto" w:fill="FFFFFF" w:themeFill="background1"/>
          </w:tcPr>
          <w:p w14:paraId="63CB7F2F" w14:textId="77777777" w:rsidR="0005040A" w:rsidRDefault="0005040A" w:rsidP="0005040A">
            <w:pPr>
              <w:ind w:firstLine="0"/>
              <w:jc w:val="center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rFonts w:eastAsia="Times New Roman"/>
                <w:color w:val="FF0000"/>
                <w:sz w:val="40"/>
                <w:szCs w:val="40"/>
              </w:rPr>
              <w:t>(COLOCAR CÓDIGO AQUI)</w:t>
            </w:r>
          </w:p>
          <w:p w14:paraId="10DB103C" w14:textId="067980ED" w:rsidR="0005040A" w:rsidRPr="00D0516E" w:rsidRDefault="0005040A" w:rsidP="0005040A">
            <w:pPr>
              <w:ind w:firstLine="0"/>
              <w:jc w:val="center"/>
              <w:rPr>
                <w:rFonts w:eastAsia="Times New Roman"/>
                <w:color w:val="FF0000"/>
                <w:sz w:val="24"/>
                <w:szCs w:val="24"/>
              </w:rPr>
            </w:pPr>
            <w:r w:rsidRPr="00D0516E">
              <w:rPr>
                <w:rFonts w:eastAsia="Times New Roman"/>
                <w:color w:val="FF0000"/>
                <w:sz w:val="24"/>
                <w:szCs w:val="24"/>
              </w:rPr>
              <w:t>(Não esquecer do identificador pessoal)</w:t>
            </w:r>
          </w:p>
          <w:p w14:paraId="2586BC6C" w14:textId="77777777" w:rsidR="004B75AF" w:rsidRDefault="00E56F4D" w:rsidP="007A7CB1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 w:rsidRPr="00E56F4D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(Não esquecer que o código deve ser em texto</w:t>
            </w:r>
            <w:r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. SE COLOCAR IMAGEM NÃO SERÁ AVALIADO</w:t>
            </w:r>
            <w:r w:rsidRPr="00E56F4D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)</w:t>
            </w:r>
          </w:p>
          <w:p w14:paraId="39A8D8D8" w14:textId="3CF7365A" w:rsidR="007A7CB1" w:rsidRPr="0088030D" w:rsidRDefault="007A7CB1" w:rsidP="007A7CB1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 w:rsidRPr="00D0516E">
              <w:rPr>
                <w:rFonts w:eastAsia="Times New Roman"/>
                <w:color w:val="FF0000"/>
                <w:sz w:val="24"/>
                <w:szCs w:val="24"/>
              </w:rPr>
              <w:t>(Não esquecer de inserir comentários)</w:t>
            </w:r>
          </w:p>
        </w:tc>
      </w:tr>
    </w:tbl>
    <w:p w14:paraId="6BC71D73" w14:textId="7CA1DA1D" w:rsidR="004B75AF" w:rsidRDefault="004B75AF" w:rsidP="002B61A6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736765" w14:paraId="77EDEB4E" w14:textId="77777777" w:rsidTr="008C22B6">
        <w:tc>
          <w:tcPr>
            <w:tcW w:w="9716" w:type="dxa"/>
            <w:shd w:val="clear" w:color="auto" w:fill="FFFFFF" w:themeFill="background1"/>
          </w:tcPr>
          <w:p w14:paraId="63A97B59" w14:textId="416B35AF" w:rsidR="00736765" w:rsidRDefault="00736765" w:rsidP="00736765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Saída do Console</w:t>
            </w:r>
            <w:r w:rsidR="00CB7CFB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IMAGEM</w:t>
            </w:r>
            <w:r w:rsidR="006167AD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– PRINT DA TELA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)</w:t>
            </w:r>
          </w:p>
        </w:tc>
      </w:tr>
      <w:tr w:rsidR="00736765" w14:paraId="2F5CA179" w14:textId="77777777" w:rsidTr="008C22B6">
        <w:tc>
          <w:tcPr>
            <w:tcW w:w="9716" w:type="dxa"/>
            <w:shd w:val="clear" w:color="auto" w:fill="FFFFFF" w:themeFill="background1"/>
          </w:tcPr>
          <w:p w14:paraId="661B53B6" w14:textId="77777777" w:rsidR="00736765" w:rsidRDefault="00736765" w:rsidP="00736765">
            <w:pPr>
              <w:ind w:firstLine="0"/>
              <w:jc w:val="center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rFonts w:eastAsia="Times New Roman"/>
                <w:color w:val="FF0000"/>
                <w:sz w:val="40"/>
                <w:szCs w:val="40"/>
              </w:rPr>
              <w:t>(COLOCAR SAÍDA DO CONSOLE AQUI)</w:t>
            </w:r>
          </w:p>
          <w:p w14:paraId="0B9D5F45" w14:textId="77777777" w:rsidR="00736765" w:rsidRPr="00493FB9" w:rsidRDefault="00736765" w:rsidP="00493FB9">
            <w:pPr>
              <w:ind w:firstLine="0"/>
              <w:jc w:val="center"/>
              <w:rPr>
                <w:rFonts w:eastAsia="Times New Roman"/>
                <w:color w:val="FF0000"/>
                <w:sz w:val="24"/>
                <w:szCs w:val="24"/>
              </w:rPr>
            </w:pPr>
            <w:r w:rsidRPr="00D0516E">
              <w:rPr>
                <w:rFonts w:eastAsia="Times New Roman"/>
                <w:color w:val="FF0000"/>
                <w:sz w:val="24"/>
                <w:szCs w:val="24"/>
              </w:rPr>
              <w:t>(Não esquecer do identificador pessoal)</w:t>
            </w:r>
          </w:p>
        </w:tc>
      </w:tr>
    </w:tbl>
    <w:p w14:paraId="34254F63" w14:textId="057BDAAA" w:rsidR="00811557" w:rsidRDefault="00D35987" w:rsidP="00D35987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2F3575" w14:paraId="17105B5C" w14:textId="77777777" w:rsidTr="00DE7B55">
        <w:tc>
          <w:tcPr>
            <w:tcW w:w="9716" w:type="dxa"/>
            <w:shd w:val="clear" w:color="auto" w:fill="113162"/>
          </w:tcPr>
          <w:p w14:paraId="045D3A96" w14:textId="4C1BA065" w:rsidR="002F3575" w:rsidRDefault="007A7CB1" w:rsidP="00DE7B55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lastRenderedPageBreak/>
              <w:br w:type="page"/>
            </w:r>
            <w:r w:rsidR="002F3575">
              <w:rPr>
                <w:b/>
                <w:bCs/>
                <w:color w:val="F5A607"/>
                <w:sz w:val="40"/>
                <w:szCs w:val="40"/>
              </w:rPr>
              <w:t>QUESTÃO 2</w:t>
            </w:r>
            <w:r w:rsidR="00DC2713">
              <w:rPr>
                <w:b/>
                <w:bCs/>
                <w:color w:val="F5A607"/>
                <w:sz w:val="40"/>
                <w:szCs w:val="40"/>
              </w:rPr>
              <w:t xml:space="preserve"> de </w:t>
            </w:r>
            <w:r w:rsidR="004664B7">
              <w:rPr>
                <w:b/>
                <w:bCs/>
                <w:color w:val="F5A607"/>
                <w:sz w:val="40"/>
                <w:szCs w:val="40"/>
              </w:rPr>
              <w:t>4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 xml:space="preserve"> (25 p</w:t>
            </w:r>
            <w:r w:rsidR="00DB041B">
              <w:rPr>
                <w:b/>
                <w:bCs/>
                <w:color w:val="F5A607"/>
                <w:sz w:val="40"/>
                <w:szCs w:val="40"/>
              </w:rPr>
              <w:t>on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>tos)</w:t>
            </w:r>
          </w:p>
          <w:p w14:paraId="139004AF" w14:textId="6860471D" w:rsidR="00193343" w:rsidRPr="00D91FAE" w:rsidRDefault="00193343" w:rsidP="00DE7B55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CONTEÚDO ATÉ AULA 04</w:t>
            </w:r>
          </w:p>
        </w:tc>
      </w:tr>
      <w:tr w:rsidR="002F3575" w14:paraId="0ABA256C" w14:textId="77777777" w:rsidTr="00DE7B55">
        <w:tc>
          <w:tcPr>
            <w:tcW w:w="9716" w:type="dxa"/>
          </w:tcPr>
          <w:p w14:paraId="1D9EB2A5" w14:textId="7B0206EE" w:rsidR="00CF4223" w:rsidRDefault="002F3575" w:rsidP="008E5068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 w:rsidRPr="00000943">
              <w:rPr>
                <w:b/>
                <w:bCs/>
                <w:color w:val="113162"/>
                <w:sz w:val="24"/>
                <w:szCs w:val="24"/>
              </w:rPr>
              <w:t xml:space="preserve">Enunciado: </w:t>
            </w:r>
            <w:r w:rsidR="0035636F">
              <w:rPr>
                <w:b/>
                <w:bCs/>
                <w:color w:val="113162"/>
                <w:sz w:val="24"/>
                <w:szCs w:val="24"/>
              </w:rPr>
              <w:t xml:space="preserve">Você </w:t>
            </w:r>
            <w:r w:rsidR="0078570B">
              <w:rPr>
                <w:b/>
                <w:bCs/>
                <w:color w:val="113162"/>
                <w:sz w:val="24"/>
                <w:szCs w:val="24"/>
              </w:rPr>
              <w:t xml:space="preserve">e sua equipe de programadores foram contratados para desenvolver um app </w:t>
            </w:r>
            <w:r w:rsidR="00CF4223">
              <w:rPr>
                <w:b/>
                <w:bCs/>
                <w:color w:val="113162"/>
                <w:sz w:val="24"/>
                <w:szCs w:val="24"/>
              </w:rPr>
              <w:t xml:space="preserve">de vendas para uma </w:t>
            </w:r>
            <w:r w:rsidR="00B75D04">
              <w:rPr>
                <w:b/>
                <w:bCs/>
                <w:color w:val="113162"/>
                <w:sz w:val="24"/>
                <w:szCs w:val="24"/>
              </w:rPr>
              <w:t>pizzaria</w:t>
            </w:r>
            <w:r w:rsidR="00CF4223">
              <w:rPr>
                <w:b/>
                <w:bCs/>
                <w:color w:val="113162"/>
                <w:sz w:val="24"/>
                <w:szCs w:val="24"/>
              </w:rPr>
              <w:t xml:space="preserve">. </w:t>
            </w:r>
            <w:r w:rsidR="00A73DDF">
              <w:rPr>
                <w:b/>
                <w:bCs/>
                <w:color w:val="113162"/>
                <w:sz w:val="24"/>
                <w:szCs w:val="24"/>
              </w:rPr>
              <w:t>Você ficou com a parte de desenvolver a interface do cliente para retirada do produto.</w:t>
            </w:r>
          </w:p>
          <w:p w14:paraId="01FDE0B7" w14:textId="55F8C52B" w:rsidR="00A73DDF" w:rsidRPr="00CF4223" w:rsidRDefault="00A73DDF" w:rsidP="008E5068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A </w:t>
            </w:r>
            <w:r w:rsidR="00213AA0">
              <w:rPr>
                <w:b/>
                <w:bCs/>
                <w:color w:val="113162"/>
                <w:sz w:val="24"/>
                <w:szCs w:val="24"/>
              </w:rPr>
              <w:t>Pizzaria</w:t>
            </w:r>
            <w:r>
              <w:rPr>
                <w:b/>
                <w:bCs/>
                <w:color w:val="113162"/>
                <w:sz w:val="24"/>
                <w:szCs w:val="24"/>
              </w:rPr>
              <w:t xml:space="preserve"> possui </w:t>
            </w:r>
            <w:r w:rsidR="002641B6">
              <w:rPr>
                <w:b/>
                <w:bCs/>
                <w:color w:val="113162"/>
                <w:sz w:val="24"/>
                <w:szCs w:val="24"/>
              </w:rPr>
              <w:t xml:space="preserve">seguinte tabela de </w:t>
            </w:r>
            <w:r w:rsidR="00213AA0">
              <w:rPr>
                <w:b/>
                <w:bCs/>
                <w:color w:val="113162"/>
                <w:sz w:val="24"/>
                <w:szCs w:val="24"/>
              </w:rPr>
              <w:t>sabores de pizzas</w:t>
            </w:r>
            <w:r w:rsidR="002641B6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D03ED5">
              <w:rPr>
                <w:b/>
                <w:bCs/>
                <w:color w:val="113162"/>
                <w:sz w:val="24"/>
                <w:szCs w:val="24"/>
              </w:rPr>
              <w:t>listados com</w:t>
            </w:r>
            <w:r w:rsidR="002641B6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D03ED5">
              <w:rPr>
                <w:b/>
                <w:bCs/>
                <w:color w:val="113162"/>
                <w:sz w:val="24"/>
                <w:szCs w:val="24"/>
              </w:rPr>
              <w:t>sua descrição,</w:t>
            </w:r>
            <w:r w:rsidR="002641B6">
              <w:rPr>
                <w:b/>
                <w:bCs/>
                <w:color w:val="113162"/>
                <w:sz w:val="24"/>
                <w:szCs w:val="24"/>
              </w:rPr>
              <w:t xml:space="preserve"> códigos e </w:t>
            </w:r>
            <w:r w:rsidR="00D03ED5">
              <w:rPr>
                <w:b/>
                <w:bCs/>
                <w:color w:val="113162"/>
                <w:sz w:val="24"/>
                <w:szCs w:val="24"/>
              </w:rPr>
              <w:t>valores</w:t>
            </w:r>
            <w:r w:rsidR="00AE641F">
              <w:rPr>
                <w:b/>
                <w:bCs/>
                <w:color w:val="113162"/>
                <w:sz w:val="24"/>
                <w:szCs w:val="24"/>
              </w:rPr>
              <w:t>:</w:t>
            </w:r>
          </w:p>
          <w:tbl>
            <w:tblPr>
              <w:tblStyle w:val="TabeladeGrade4-nfase6"/>
              <w:tblW w:w="908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88"/>
              <w:gridCol w:w="1701"/>
              <w:gridCol w:w="1984"/>
              <w:gridCol w:w="4111"/>
            </w:tblGrid>
            <w:tr w:rsidR="009D493C" w14:paraId="04457D27" w14:textId="5BB2000C" w:rsidTr="00E83D6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34607972" w14:textId="66C3C8B0" w:rsidR="009D493C" w:rsidRPr="009E6C5A" w:rsidRDefault="009D493C" w:rsidP="00EF5594">
                  <w:pPr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Código</w:t>
                  </w:r>
                </w:p>
              </w:tc>
              <w:tc>
                <w:tcPr>
                  <w:tcW w:w="1701" w:type="dxa"/>
                </w:tcPr>
                <w:p w14:paraId="741FD544" w14:textId="76AB61BB" w:rsidR="009D493C" w:rsidRPr="009E6C5A" w:rsidRDefault="009D493C" w:rsidP="00213AA0">
                  <w:pPr>
                    <w:ind w:firstLine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9E6C5A">
                    <w:rPr>
                      <w:sz w:val="24"/>
                      <w:szCs w:val="24"/>
                    </w:rPr>
                    <w:t>Des</w:t>
                  </w:r>
                  <w:r>
                    <w:rPr>
                      <w:sz w:val="24"/>
                      <w:szCs w:val="24"/>
                    </w:rPr>
                    <w:t>crição</w:t>
                  </w:r>
                </w:p>
              </w:tc>
              <w:tc>
                <w:tcPr>
                  <w:tcW w:w="1984" w:type="dxa"/>
                </w:tcPr>
                <w:p w14:paraId="21BAB2CF" w14:textId="69C5BE12" w:rsidR="009D493C" w:rsidRPr="009E6C5A" w:rsidRDefault="00CC533E" w:rsidP="00213AA0">
                  <w:pPr>
                    <w:tabs>
                      <w:tab w:val="left" w:pos="1185"/>
                    </w:tabs>
                    <w:ind w:firstLine="0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Pizza Média</w:t>
                  </w:r>
                  <w:r w:rsidR="00E83D64">
                    <w:rPr>
                      <w:sz w:val="24"/>
                      <w:szCs w:val="24"/>
                    </w:rPr>
                    <w:t xml:space="preserve"> - M</w:t>
                  </w:r>
                </w:p>
              </w:tc>
              <w:tc>
                <w:tcPr>
                  <w:tcW w:w="4111" w:type="dxa"/>
                </w:tcPr>
                <w:p w14:paraId="56B8A8BF" w14:textId="6EADA625" w:rsidR="009D493C" w:rsidRDefault="00CC533E" w:rsidP="00213AA0">
                  <w:pPr>
                    <w:tabs>
                      <w:tab w:val="left" w:pos="1185"/>
                    </w:tabs>
                    <w:ind w:firstLine="0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Pizza Grande</w:t>
                  </w:r>
                  <w:r w:rsidR="00E83D64">
                    <w:rPr>
                      <w:sz w:val="24"/>
                      <w:szCs w:val="24"/>
                    </w:rPr>
                    <w:t xml:space="preserve"> – G </w:t>
                  </w:r>
                  <w:r>
                    <w:rPr>
                      <w:sz w:val="24"/>
                      <w:szCs w:val="24"/>
                    </w:rPr>
                    <w:t>(</w:t>
                  </w:r>
                  <w:r w:rsidR="009C5A8A">
                    <w:rPr>
                      <w:sz w:val="24"/>
                      <w:szCs w:val="24"/>
                    </w:rPr>
                    <w:t>30</w:t>
                  </w:r>
                  <w:r>
                    <w:rPr>
                      <w:sz w:val="24"/>
                      <w:szCs w:val="24"/>
                    </w:rPr>
                    <w:t>% mais cara)</w:t>
                  </w:r>
                </w:p>
              </w:tc>
            </w:tr>
            <w:tr w:rsidR="009D493C" w14:paraId="32B860E6" w14:textId="6D097C37" w:rsidTr="00E83D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78DF06EC" w14:textId="18253423" w:rsidR="009D493C" w:rsidRDefault="00FA2E9F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1701" w:type="dxa"/>
                </w:tcPr>
                <w:p w14:paraId="1F19900F" w14:textId="48AAE215" w:rsidR="009D493C" w:rsidRDefault="00F66D11" w:rsidP="00213AA0">
                  <w:pPr>
                    <w:ind w:firstLine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Napolitana</w:t>
                  </w:r>
                </w:p>
              </w:tc>
              <w:tc>
                <w:tcPr>
                  <w:tcW w:w="1984" w:type="dxa"/>
                </w:tcPr>
                <w:p w14:paraId="087E3572" w14:textId="3F48B0A0" w:rsidR="009D493C" w:rsidRDefault="00213AA0" w:rsidP="00213AA0">
                  <w:pPr>
                    <w:tabs>
                      <w:tab w:val="left" w:pos="1875"/>
                    </w:tabs>
                    <w:ind w:firstLin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R$ </w:t>
                  </w:r>
                  <w:r w:rsidR="00CC533E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20,00</w:t>
                  </w:r>
                </w:p>
              </w:tc>
              <w:tc>
                <w:tcPr>
                  <w:tcW w:w="4111" w:type="dxa"/>
                </w:tcPr>
                <w:p w14:paraId="1FEF4145" w14:textId="1FA9904C" w:rsidR="009D493C" w:rsidRDefault="00213AA0" w:rsidP="00213AA0">
                  <w:pPr>
                    <w:tabs>
                      <w:tab w:val="left" w:pos="1875"/>
                    </w:tabs>
                    <w:ind w:firstLin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R$ </w:t>
                  </w:r>
                  <w:r w:rsidR="009C5A8A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26,00</w:t>
                  </w:r>
                </w:p>
              </w:tc>
            </w:tr>
            <w:tr w:rsidR="009D493C" w14:paraId="34A40356" w14:textId="38121E64" w:rsidTr="00E83D64">
              <w:trPr>
                <w:trHeight w:val="2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666A1C0A" w14:textId="5D9E8F30" w:rsidR="009D493C" w:rsidRDefault="00FA2E9F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1701" w:type="dxa"/>
                </w:tcPr>
                <w:p w14:paraId="0FC28639" w14:textId="6D2A9AF9" w:rsidR="009D493C" w:rsidRDefault="00105E51" w:rsidP="00213AA0">
                  <w:pPr>
                    <w:ind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M</w:t>
                  </w:r>
                  <w:r w:rsidRPr="00105E51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argherita</w:t>
                  </w:r>
                </w:p>
              </w:tc>
              <w:tc>
                <w:tcPr>
                  <w:tcW w:w="1984" w:type="dxa"/>
                </w:tcPr>
                <w:p w14:paraId="2FF684E8" w14:textId="58AA151A" w:rsidR="009D493C" w:rsidRDefault="00213AA0" w:rsidP="00213AA0">
                  <w:pPr>
                    <w:ind w:firstLin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R$ </w:t>
                  </w:r>
                  <w:r w:rsidR="009C5A8A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20</w:t>
                  </w:r>
                  <w:r w:rsidR="00CC533E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,00</w:t>
                  </w:r>
                </w:p>
              </w:tc>
              <w:tc>
                <w:tcPr>
                  <w:tcW w:w="4111" w:type="dxa"/>
                </w:tcPr>
                <w:p w14:paraId="2A24AB29" w14:textId="268C2CCD" w:rsidR="009D493C" w:rsidRDefault="00213AA0" w:rsidP="00213AA0">
                  <w:pPr>
                    <w:ind w:firstLin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R$ 26,00</w:t>
                  </w:r>
                </w:p>
              </w:tc>
            </w:tr>
            <w:tr w:rsidR="009D493C" w14:paraId="47BF5F2C" w14:textId="0AAC626A" w:rsidTr="00E83D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1320D0CA" w14:textId="0575BE71" w:rsidR="009D493C" w:rsidRDefault="00FA2E9F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1701" w:type="dxa"/>
                </w:tcPr>
                <w:p w14:paraId="6CF680FD" w14:textId="365A1828" w:rsidR="009D493C" w:rsidRDefault="00F66D11" w:rsidP="00213AA0">
                  <w:pPr>
                    <w:ind w:firstLine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Calabresa</w:t>
                  </w:r>
                </w:p>
              </w:tc>
              <w:tc>
                <w:tcPr>
                  <w:tcW w:w="1984" w:type="dxa"/>
                </w:tcPr>
                <w:p w14:paraId="6D579A55" w14:textId="69E8CF0C" w:rsidR="009D493C" w:rsidRDefault="00213AA0" w:rsidP="00213AA0">
                  <w:pPr>
                    <w:ind w:firstLin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R$ </w:t>
                  </w:r>
                  <w:r w:rsidR="00CC533E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2</w:t>
                  </w:r>
                  <w:r w:rsidR="009C5A8A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5</w:t>
                  </w:r>
                  <w:r w:rsidR="00CC533E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,00</w:t>
                  </w:r>
                </w:p>
              </w:tc>
              <w:tc>
                <w:tcPr>
                  <w:tcW w:w="4111" w:type="dxa"/>
                </w:tcPr>
                <w:p w14:paraId="1248421F" w14:textId="4743EB7B" w:rsidR="009D493C" w:rsidRDefault="00213AA0" w:rsidP="00213AA0">
                  <w:pPr>
                    <w:ind w:firstLin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R$ 32,50</w:t>
                  </w:r>
                </w:p>
              </w:tc>
            </w:tr>
            <w:tr w:rsidR="009D493C" w14:paraId="2678A275" w14:textId="11EADCAB" w:rsidTr="00E83D64">
              <w:trPr>
                <w:trHeight w:val="2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13B2FF2B" w14:textId="04717F33" w:rsidR="009D493C" w:rsidRDefault="00FA2E9F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1701" w:type="dxa"/>
                </w:tcPr>
                <w:p w14:paraId="54F3C27A" w14:textId="102A797A" w:rsidR="009D493C" w:rsidRDefault="00F66D11" w:rsidP="00213AA0">
                  <w:pPr>
                    <w:ind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Toscana</w:t>
                  </w:r>
                </w:p>
              </w:tc>
              <w:tc>
                <w:tcPr>
                  <w:tcW w:w="1984" w:type="dxa"/>
                </w:tcPr>
                <w:p w14:paraId="0CD2F261" w14:textId="33F7A0DE" w:rsidR="009D493C" w:rsidRDefault="00213AA0" w:rsidP="00213AA0">
                  <w:pPr>
                    <w:ind w:firstLin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R$ </w:t>
                  </w:r>
                  <w:r w:rsidR="009C5A8A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30</w:t>
                  </w:r>
                  <w:r w:rsidR="00CC533E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,00</w:t>
                  </w:r>
                </w:p>
              </w:tc>
              <w:tc>
                <w:tcPr>
                  <w:tcW w:w="4111" w:type="dxa"/>
                </w:tcPr>
                <w:p w14:paraId="7A2056AC" w14:textId="3780DA71" w:rsidR="009D493C" w:rsidRDefault="00213AA0" w:rsidP="00213AA0">
                  <w:pPr>
                    <w:ind w:firstLin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R$ 39,00</w:t>
                  </w:r>
                </w:p>
              </w:tc>
            </w:tr>
            <w:tr w:rsidR="009D493C" w14:paraId="5050074B" w14:textId="796F3FC7" w:rsidTr="00E83D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6425A122" w14:textId="4FB19352" w:rsidR="009D493C" w:rsidRDefault="00FA2E9F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701" w:type="dxa"/>
                </w:tcPr>
                <w:p w14:paraId="12A37FAE" w14:textId="77CE3B5F" w:rsidR="009D493C" w:rsidRDefault="00F66D11" w:rsidP="00213AA0">
                  <w:pPr>
                    <w:ind w:firstLine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Port</w:t>
                  </w:r>
                  <w:r w:rsidR="00FA2E9F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u</w:t>
                  </w: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guesa</w:t>
                  </w:r>
                </w:p>
              </w:tc>
              <w:tc>
                <w:tcPr>
                  <w:tcW w:w="1984" w:type="dxa"/>
                </w:tcPr>
                <w:p w14:paraId="2565E006" w14:textId="30D0E23B" w:rsidR="009D493C" w:rsidRDefault="00213AA0" w:rsidP="00213AA0">
                  <w:pPr>
                    <w:ind w:firstLin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R$ </w:t>
                  </w:r>
                  <w:r w:rsidR="009C5A8A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30</w:t>
                  </w:r>
                  <w:r w:rsidR="00CC533E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,00</w:t>
                  </w:r>
                </w:p>
              </w:tc>
              <w:tc>
                <w:tcPr>
                  <w:tcW w:w="4111" w:type="dxa"/>
                </w:tcPr>
                <w:p w14:paraId="3BEEBB0A" w14:textId="701A2662" w:rsidR="009D493C" w:rsidRDefault="00213AA0" w:rsidP="00213AA0">
                  <w:pPr>
                    <w:ind w:firstLin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R$ 39,00</w:t>
                  </w:r>
                </w:p>
              </w:tc>
            </w:tr>
          </w:tbl>
          <w:p w14:paraId="7CFD17B3" w14:textId="77777777" w:rsidR="002F3575" w:rsidRDefault="002F3575" w:rsidP="00DE7B55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14:paraId="14832CE2" w14:textId="77777777" w:rsidR="002F3575" w:rsidRDefault="002F3575" w:rsidP="00DE7B55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Elabore um programa em Python que:</w:t>
            </w:r>
          </w:p>
          <w:p w14:paraId="48171C9D" w14:textId="70FB6455" w:rsidR="008A1EE6" w:rsidRDefault="008A1EE6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Entre com o tamanho da pizza</w:t>
            </w:r>
          </w:p>
          <w:p w14:paraId="19A9EEBF" w14:textId="0D0781F1" w:rsidR="008A1EE6" w:rsidRPr="008A1EE6" w:rsidRDefault="002F3575" w:rsidP="008A1EE6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Entre com </w:t>
            </w:r>
            <w:r w:rsidR="009934A7">
              <w:rPr>
                <w:b/>
                <w:bCs/>
                <w:color w:val="1F3864" w:themeColor="accent5" w:themeShade="80"/>
                <w:sz w:val="24"/>
                <w:szCs w:val="24"/>
              </w:rPr>
              <w:t>o código do produto desejado;</w:t>
            </w:r>
          </w:p>
          <w:p w14:paraId="7E47736D" w14:textId="7FA913C8" w:rsidR="009934A7" w:rsidRDefault="009934A7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Pergunte se o cliente quer pedir mais alguma</w:t>
            </w:r>
            <w:r w:rsidR="00432CD0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coisa</w:t>
            </w:r>
            <w:r w:rsidR="00A0698F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</w:t>
            </w:r>
            <w:r w:rsidR="00432CD0">
              <w:rPr>
                <w:b/>
                <w:bCs/>
                <w:color w:val="1F3864" w:themeColor="accent5" w:themeShade="80"/>
                <w:sz w:val="24"/>
                <w:szCs w:val="24"/>
              </w:rPr>
              <w:t>(se</w:t>
            </w:r>
            <w:r w:rsidR="00371DFD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sim repetir </w:t>
            </w:r>
            <w:r w:rsidR="008A1EE6">
              <w:rPr>
                <w:b/>
                <w:bCs/>
                <w:color w:val="1F3864" w:themeColor="accent5" w:themeShade="80"/>
                <w:sz w:val="24"/>
                <w:szCs w:val="24"/>
              </w:rPr>
              <w:t>a partir do item 1</w:t>
            </w:r>
            <w:r w:rsidR="000D1DDA">
              <w:rPr>
                <w:b/>
                <w:bCs/>
                <w:color w:val="1F3864" w:themeColor="accent5" w:themeShade="80"/>
                <w:sz w:val="24"/>
                <w:szCs w:val="24"/>
              </w:rPr>
              <w:t>.  Caso contr</w:t>
            </w:r>
            <w:r w:rsidR="00A0698F">
              <w:rPr>
                <w:b/>
                <w:bCs/>
                <w:color w:val="1F3864" w:themeColor="accent5" w:themeShade="80"/>
                <w:sz w:val="24"/>
                <w:szCs w:val="24"/>
              </w:rPr>
              <w:t>ário ir para próximo passo</w:t>
            </w:r>
            <w:r w:rsidR="00371DFD">
              <w:rPr>
                <w:b/>
                <w:bCs/>
                <w:color w:val="1F3864" w:themeColor="accent5" w:themeShade="80"/>
                <w:sz w:val="24"/>
                <w:szCs w:val="24"/>
              </w:rPr>
              <w:t>)</w:t>
            </w:r>
            <w:r w:rsidR="00184876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  <w:r w:rsidR="00371DFD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</w:t>
            </w:r>
          </w:p>
          <w:p w14:paraId="1DB591AE" w14:textId="51080C98" w:rsidR="00184876" w:rsidRPr="00184876" w:rsidRDefault="00A0698F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Encerre a conta do cliente com o valor total</w:t>
            </w:r>
            <w:r w:rsidR="00184876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5FD6A8EE" w14:textId="73838E98" w:rsidR="00A53D8E" w:rsidRDefault="00A53D8E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</w:pPr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Deve-se utilizar estruturas if, elif e else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(EXIGÊNCIA 1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de 3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);</w:t>
            </w:r>
          </w:p>
          <w:p w14:paraId="786BFB05" w14:textId="2681777F" w:rsidR="00A53D8E" w:rsidRPr="00FD198D" w:rsidRDefault="00A53D8E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</w:pPr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Se a pessoa digitar um</w:t>
            </w:r>
            <w:r w:rsidR="00CA5974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</w:t>
            </w:r>
            <w:r w:rsidR="00E83D64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TAMANHO de pizza</w:t>
            </w:r>
            <w:r w:rsidR="00B84339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</w:t>
            </w:r>
            <w:r w:rsidR="00674A55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e/ou </w:t>
            </w:r>
            <w:r w:rsidR="00E83D64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</w:t>
            </w:r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NÚMERO diferente dos da tabela printar na tela: ‘opção inválida’ e voltar para o </w:t>
            </w:r>
            <w:r w:rsidR="00F13EE2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menu </w:t>
            </w:r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(EXIGÊNCIA 2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de 3</w:t>
            </w:r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);</w:t>
            </w:r>
          </w:p>
          <w:p w14:paraId="074B38AF" w14:textId="38B89027" w:rsidR="002F3575" w:rsidRPr="00A61C46" w:rsidRDefault="00184876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</w:pP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Deve-se utilizar while, break</w:t>
            </w:r>
            <w:r w:rsidR="007B3916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, continue </w:t>
            </w:r>
            <w:r w:rsidR="0069085D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(EXIGÊNCIA </w:t>
            </w:r>
            <w:r w:rsidR="00FD198D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3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 de 3</w:t>
            </w:r>
            <w:r w:rsidR="0069085D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);</w:t>
            </w:r>
          </w:p>
          <w:p w14:paraId="737650D6" w14:textId="65538A12" w:rsidR="0069085D" w:rsidRPr="00A61C46" w:rsidRDefault="0069085D" w:rsidP="008E5068">
            <w:pPr>
              <w:pStyle w:val="PargrafodaLista"/>
              <w:numPr>
                <w:ilvl w:val="1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(DICA: utilizar o continue dentro else </w:t>
            </w:r>
            <w:r w:rsidR="00FD198D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que</w:t>
            </w: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 verifica a opção inválida)</w:t>
            </w:r>
          </w:p>
          <w:p w14:paraId="6BCA3C22" w14:textId="38A61AE8" w:rsidR="002F3575" w:rsidRPr="004C494F" w:rsidRDefault="00FD198D" w:rsidP="000F41F9">
            <w:pPr>
              <w:pStyle w:val="PargrafodaLista"/>
              <w:numPr>
                <w:ilvl w:val="1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(DICA: utilizar o break dentro if que verifica a opção sair)</w:t>
            </w:r>
          </w:p>
          <w:p w14:paraId="7D8E760A" w14:textId="0E7C4A3A" w:rsidR="004C494F" w:rsidRPr="004C494F" w:rsidRDefault="004C494F" w:rsidP="004C494F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FF0000"/>
                <w:sz w:val="24"/>
                <w:szCs w:val="24"/>
              </w:rPr>
            </w:pPr>
            <w:r w:rsidRPr="004C494F">
              <w:rPr>
                <w:b/>
                <w:bCs/>
                <w:color w:val="FF0000"/>
                <w:sz w:val="24"/>
                <w:szCs w:val="24"/>
              </w:rPr>
              <w:t xml:space="preserve">Colocar um exemplo de SAIDA DE CONSOLE com </w:t>
            </w:r>
            <w:r w:rsidR="00C01498">
              <w:rPr>
                <w:b/>
                <w:bCs/>
                <w:color w:val="FF0000"/>
                <w:sz w:val="24"/>
                <w:szCs w:val="24"/>
              </w:rPr>
              <w:t>duas pizzas</w:t>
            </w:r>
          </w:p>
          <w:p w14:paraId="65CD286D" w14:textId="533451DE" w:rsidR="004C494F" w:rsidRPr="004C494F" w:rsidRDefault="004C494F" w:rsidP="004C494F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FF0000"/>
                <w:sz w:val="24"/>
                <w:szCs w:val="24"/>
              </w:rPr>
            </w:pPr>
            <w:r w:rsidRPr="004C494F">
              <w:rPr>
                <w:b/>
                <w:bCs/>
                <w:color w:val="FF0000"/>
                <w:sz w:val="24"/>
                <w:szCs w:val="24"/>
              </w:rPr>
              <w:t xml:space="preserve">Colocar um exemplo de SAIDA DE CONSOLE com erro ao digitar </w:t>
            </w:r>
            <w:r w:rsidR="00C01498">
              <w:rPr>
                <w:b/>
                <w:bCs/>
                <w:color w:val="FF0000"/>
                <w:sz w:val="24"/>
                <w:szCs w:val="24"/>
              </w:rPr>
              <w:t>código</w:t>
            </w:r>
          </w:p>
          <w:p w14:paraId="7B41615E" w14:textId="0AAB1F48" w:rsidR="00C45ADE" w:rsidRPr="006F0D05" w:rsidRDefault="00C45ADE" w:rsidP="00C45ADE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Segue o exemplo de SAIDA DE CONSOLE:</w:t>
            </w:r>
          </w:p>
          <w:p w14:paraId="0055A693" w14:textId="075AC49F" w:rsidR="00B168C4" w:rsidRDefault="00E1763B" w:rsidP="00B168C4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E1763B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lastRenderedPageBreak/>
              <w:drawing>
                <wp:inline distT="0" distB="0" distL="0" distR="0" wp14:anchorId="4035C62D" wp14:editId="48867FB7">
                  <wp:extent cx="5079945" cy="5400675"/>
                  <wp:effectExtent l="0" t="0" r="6985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6914" cy="541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6DBB61" w14:textId="757F7A21" w:rsidR="000F41F9" w:rsidRPr="003A53D3" w:rsidRDefault="000F41F9" w:rsidP="00B168C4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766DBC">
              <w:rPr>
                <w:b/>
                <w:bCs/>
                <w:color w:val="1F3864" w:themeColor="accent5" w:themeShade="80"/>
              </w:rPr>
              <w:t>Figura</w:t>
            </w:r>
            <w:r w:rsidR="006167AD" w:rsidRPr="00766DBC">
              <w:rPr>
                <w:b/>
                <w:bCs/>
                <w:color w:val="1F3864" w:themeColor="accent5" w:themeShade="80"/>
              </w:rPr>
              <w:t xml:space="preserve">: </w:t>
            </w:r>
            <w:r w:rsidR="00EF0553" w:rsidRPr="00766DBC">
              <w:rPr>
                <w:b/>
                <w:bCs/>
                <w:color w:val="1F3864" w:themeColor="accent5" w:themeShade="80"/>
              </w:rPr>
              <w:t>Exemplo de programa co</w:t>
            </w:r>
            <w:r w:rsidR="00E975AD" w:rsidRPr="00766DBC">
              <w:rPr>
                <w:b/>
                <w:bCs/>
                <w:color w:val="1F3864" w:themeColor="accent5" w:themeShade="80"/>
              </w:rPr>
              <w:t>m</w:t>
            </w:r>
            <w:r w:rsidR="00677879" w:rsidRPr="00766DBC">
              <w:rPr>
                <w:b/>
                <w:bCs/>
                <w:color w:val="1F3864" w:themeColor="accent5" w:themeShade="80"/>
              </w:rPr>
              <w:t xml:space="preserve"> 2 pizzas pedidas,</w:t>
            </w:r>
            <w:r w:rsidR="00E975AD" w:rsidRPr="00766DBC">
              <w:rPr>
                <w:b/>
                <w:bCs/>
                <w:color w:val="1F3864" w:themeColor="accent5" w:themeShade="80"/>
              </w:rPr>
              <w:t xml:space="preserve"> </w:t>
            </w:r>
            <w:r w:rsidR="00677879" w:rsidRPr="00766DBC">
              <w:rPr>
                <w:b/>
                <w:bCs/>
                <w:color w:val="1F3864" w:themeColor="accent5" w:themeShade="80"/>
              </w:rPr>
              <w:t>um erro no pedido do tamanho e um erro no código da pizza</w:t>
            </w:r>
          </w:p>
        </w:tc>
      </w:tr>
    </w:tbl>
    <w:p w14:paraId="00525A65" w14:textId="49DF2123" w:rsidR="006402B3" w:rsidRDefault="006402B3" w:rsidP="006402B3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6402B3" w14:paraId="4817766B" w14:textId="77777777" w:rsidTr="00627A5E">
        <w:tc>
          <w:tcPr>
            <w:tcW w:w="9716" w:type="dxa"/>
            <w:shd w:val="clear" w:color="auto" w:fill="FFFFFF" w:themeFill="background1"/>
          </w:tcPr>
          <w:p w14:paraId="726281B8" w14:textId="3CB785D6" w:rsidR="006402B3" w:rsidRDefault="006402B3" w:rsidP="00292E5B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>presentação do Código</w:t>
            </w:r>
            <w:r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DA2909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</w:t>
            </w:r>
            <w:r w:rsidR="0005276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FORMATO TEXTO)</w:t>
            </w:r>
          </w:p>
        </w:tc>
      </w:tr>
      <w:tr w:rsidR="006402B3" w14:paraId="3271722C" w14:textId="77777777" w:rsidTr="00627A5E">
        <w:tc>
          <w:tcPr>
            <w:tcW w:w="9716" w:type="dxa"/>
            <w:shd w:val="clear" w:color="auto" w:fill="FFFFFF" w:themeFill="background1"/>
          </w:tcPr>
          <w:p w14:paraId="09F760C0" w14:textId="77777777" w:rsidR="0005040A" w:rsidRDefault="0005040A" w:rsidP="0005040A">
            <w:pPr>
              <w:ind w:firstLine="0"/>
              <w:jc w:val="center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rFonts w:eastAsia="Times New Roman"/>
                <w:color w:val="FF0000"/>
                <w:sz w:val="40"/>
                <w:szCs w:val="40"/>
              </w:rPr>
              <w:t>(COLOCAR CÓDIGO AQUI)</w:t>
            </w:r>
          </w:p>
          <w:p w14:paraId="724750E8" w14:textId="77777777" w:rsidR="0005040A" w:rsidRPr="00B816D5" w:rsidRDefault="0005040A" w:rsidP="0005040A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>(Não esquecer do identificador pessoal)</w:t>
            </w:r>
          </w:p>
          <w:p w14:paraId="0A2CA855" w14:textId="77777777" w:rsidR="00E56F4D" w:rsidRDefault="00E56F4D" w:rsidP="00E56F4D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 w:rsidRPr="00E56F4D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(Não esquecer que o código deve ser em texto</w:t>
            </w:r>
            <w:r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. SE COLOCAR IMAGEM NÃO SERÁ AVALIADO</w:t>
            </w:r>
            <w:r w:rsidRPr="00E56F4D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)</w:t>
            </w:r>
          </w:p>
          <w:p w14:paraId="4726B16D" w14:textId="23BA6BE8" w:rsidR="008D2BAC" w:rsidRPr="008D2BAC" w:rsidRDefault="0005040A" w:rsidP="0088030D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>(Não esquecer de inserir comentários)</w:t>
            </w:r>
          </w:p>
        </w:tc>
      </w:tr>
    </w:tbl>
    <w:p w14:paraId="4535D814" w14:textId="34F2EEFE" w:rsidR="006402B3" w:rsidRDefault="006402B3" w:rsidP="006402B3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8970AC" w14:paraId="46E9B833" w14:textId="77777777" w:rsidTr="00653B5A">
        <w:tc>
          <w:tcPr>
            <w:tcW w:w="9716" w:type="dxa"/>
            <w:shd w:val="clear" w:color="auto" w:fill="FFFFFF" w:themeFill="background1"/>
          </w:tcPr>
          <w:p w14:paraId="0C1619D5" w14:textId="55ED36EB" w:rsidR="008970AC" w:rsidRDefault="008970AC" w:rsidP="008970AC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Saída do Console </w:t>
            </w:r>
            <w:r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IMAGEM</w:t>
            </w: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– PRINT DA TELA</w:t>
            </w:r>
            <w:r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)</w:t>
            </w:r>
          </w:p>
        </w:tc>
      </w:tr>
      <w:tr w:rsidR="008970AC" w14:paraId="64D17ED3" w14:textId="77777777" w:rsidTr="00653B5A">
        <w:tc>
          <w:tcPr>
            <w:tcW w:w="9716" w:type="dxa"/>
            <w:shd w:val="clear" w:color="auto" w:fill="FFFFFF" w:themeFill="background1"/>
          </w:tcPr>
          <w:p w14:paraId="041C8F07" w14:textId="77777777" w:rsidR="008970AC" w:rsidRDefault="008970AC" w:rsidP="008970AC">
            <w:pPr>
              <w:ind w:firstLine="0"/>
              <w:jc w:val="center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rFonts w:eastAsia="Times New Roman"/>
                <w:color w:val="FF0000"/>
                <w:sz w:val="40"/>
                <w:szCs w:val="40"/>
              </w:rPr>
              <w:t>(COLOCAR SAÍDA DO CONSOLE AQUI)</w:t>
            </w:r>
          </w:p>
          <w:p w14:paraId="7DCE0CE4" w14:textId="56A7C201" w:rsidR="008970AC" w:rsidRPr="008D2BAC" w:rsidRDefault="008970AC" w:rsidP="008970AC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>(Não esquecer do identificador pessoal)</w:t>
            </w:r>
          </w:p>
        </w:tc>
      </w:tr>
    </w:tbl>
    <w:p w14:paraId="5B32D41A" w14:textId="77777777" w:rsidR="00E654A7" w:rsidRDefault="00E654A7" w:rsidP="00E654A7"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6402B3" w14:paraId="4F482FF4" w14:textId="77777777" w:rsidTr="00636548">
        <w:tc>
          <w:tcPr>
            <w:tcW w:w="9716" w:type="dxa"/>
            <w:shd w:val="clear" w:color="auto" w:fill="113162"/>
          </w:tcPr>
          <w:p w14:paraId="2713A1BA" w14:textId="17B21C7C" w:rsidR="006402B3" w:rsidRDefault="006402B3" w:rsidP="00627A5E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>QUESTÃO 3</w:t>
            </w:r>
            <w:r w:rsidR="00DC2713">
              <w:rPr>
                <w:b/>
                <w:bCs/>
                <w:color w:val="F5A607"/>
                <w:sz w:val="40"/>
                <w:szCs w:val="40"/>
              </w:rPr>
              <w:t xml:space="preserve"> de </w:t>
            </w:r>
            <w:r w:rsidR="004664B7">
              <w:rPr>
                <w:b/>
                <w:bCs/>
                <w:color w:val="F5A607"/>
                <w:sz w:val="40"/>
                <w:szCs w:val="40"/>
              </w:rPr>
              <w:t>4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 xml:space="preserve"> (</w:t>
            </w:r>
            <w:r w:rsidR="00056244">
              <w:rPr>
                <w:b/>
                <w:bCs/>
                <w:color w:val="F5A607"/>
                <w:sz w:val="40"/>
                <w:szCs w:val="40"/>
              </w:rPr>
              <w:t>25 pontos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>)</w:t>
            </w:r>
          </w:p>
          <w:p w14:paraId="37303403" w14:textId="75745F62" w:rsidR="006402B3" w:rsidRPr="00D91FAE" w:rsidRDefault="006402B3" w:rsidP="00627A5E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CONTEÚDO ATÉ AULA 05</w:t>
            </w:r>
          </w:p>
        </w:tc>
      </w:tr>
      <w:tr w:rsidR="006402B3" w14:paraId="30811F29" w14:textId="77777777" w:rsidTr="00636548">
        <w:tc>
          <w:tcPr>
            <w:tcW w:w="9716" w:type="dxa"/>
          </w:tcPr>
          <w:p w14:paraId="16E9010D" w14:textId="10D093A1" w:rsidR="003A6852" w:rsidRPr="004C5CA1" w:rsidRDefault="006402B3" w:rsidP="008E5068">
            <w:pPr>
              <w:spacing w:before="120" w:after="120"/>
              <w:ind w:firstLine="0"/>
              <w:rPr>
                <w:b/>
                <w:bCs/>
                <w:color w:val="113162"/>
              </w:rPr>
            </w:pPr>
            <w:r w:rsidRPr="004C5CA1">
              <w:rPr>
                <w:b/>
                <w:bCs/>
                <w:color w:val="113162"/>
              </w:rPr>
              <w:t xml:space="preserve">Enunciado: </w:t>
            </w:r>
            <w:r w:rsidR="002B454F" w:rsidRPr="004C5CA1">
              <w:rPr>
                <w:b/>
                <w:bCs/>
                <w:color w:val="113162"/>
              </w:rPr>
              <w:t xml:space="preserve">Imagina-se que você </w:t>
            </w:r>
            <w:r w:rsidR="004664B7" w:rsidRPr="004C5CA1">
              <w:rPr>
                <w:b/>
                <w:bCs/>
                <w:color w:val="113162"/>
              </w:rPr>
              <w:t>e sua equipe foram contratados por um</w:t>
            </w:r>
            <w:r w:rsidR="00821B6A" w:rsidRPr="004C5CA1">
              <w:rPr>
                <w:b/>
                <w:bCs/>
                <w:color w:val="113162"/>
              </w:rPr>
              <w:t xml:space="preserve"> restaurante que serve feijoada para desenvolver a solução de software. Você ficou encarregado d</w:t>
            </w:r>
            <w:r w:rsidR="007C0521" w:rsidRPr="004C5CA1">
              <w:rPr>
                <w:b/>
                <w:bCs/>
                <w:color w:val="113162"/>
              </w:rPr>
              <w:t>a parte de retirar pedido por parte do cliente.</w:t>
            </w:r>
          </w:p>
          <w:p w14:paraId="630BFF93" w14:textId="718E3282" w:rsidR="005D7B8B" w:rsidRPr="004C5CA1" w:rsidRDefault="003A6852" w:rsidP="008E5068">
            <w:pPr>
              <w:spacing w:before="120" w:after="120"/>
              <w:ind w:firstLine="0"/>
              <w:rPr>
                <w:b/>
                <w:bCs/>
                <w:color w:val="113162"/>
              </w:rPr>
            </w:pPr>
            <w:r w:rsidRPr="004C5CA1">
              <w:rPr>
                <w:b/>
                <w:bCs/>
                <w:color w:val="113162"/>
              </w:rPr>
              <w:t xml:space="preserve">O valor que a empresa cobra por </w:t>
            </w:r>
            <w:r w:rsidR="007C0521" w:rsidRPr="004C5CA1">
              <w:rPr>
                <w:b/>
                <w:bCs/>
                <w:color w:val="113162"/>
              </w:rPr>
              <w:t>feijoada</w:t>
            </w:r>
            <w:r w:rsidRPr="004C5CA1">
              <w:rPr>
                <w:b/>
                <w:bCs/>
                <w:color w:val="113162"/>
              </w:rPr>
              <w:t xml:space="preserve"> é dado pela seguinte equação:</w:t>
            </w:r>
          </w:p>
          <w:p w14:paraId="2D018F9B" w14:textId="0725EF08" w:rsidR="005C348E" w:rsidRPr="00530521" w:rsidRDefault="00B76A8D" w:rsidP="00042480">
            <w:pPr>
              <w:spacing w:before="120" w:after="120"/>
              <w:ind w:firstLine="0"/>
              <w:jc w:val="center"/>
              <w:rPr>
                <w:b/>
                <w:bCs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total=(volume*opção)+adional(is)</m:t>
                </m:r>
              </m:oMath>
            </m:oMathPara>
          </w:p>
          <w:p w14:paraId="01F4AFD8" w14:textId="2DD1B669" w:rsidR="00596FE5" w:rsidRPr="004C5CA1" w:rsidRDefault="005D7B8B" w:rsidP="000060E8">
            <w:pPr>
              <w:spacing w:before="120" w:after="120"/>
              <w:ind w:firstLine="0"/>
              <w:rPr>
                <w:b/>
                <w:bCs/>
                <w:color w:val="113162"/>
              </w:rPr>
            </w:pPr>
            <w:r w:rsidRPr="004C5CA1">
              <w:rPr>
                <w:b/>
                <w:bCs/>
                <w:color w:val="113162"/>
              </w:rPr>
              <w:t xml:space="preserve">Em que </w:t>
            </w:r>
            <w:r w:rsidR="00596FE5" w:rsidRPr="004C5CA1">
              <w:rPr>
                <w:b/>
                <w:bCs/>
                <w:color w:val="113162"/>
              </w:rPr>
              <w:t xml:space="preserve">cada uma das variáveis que compõe o preço total é </w:t>
            </w:r>
            <w:r w:rsidR="004F696F" w:rsidRPr="004C5CA1">
              <w:rPr>
                <w:b/>
                <w:bCs/>
                <w:color w:val="113162"/>
              </w:rPr>
              <w:t>quantizada</w:t>
            </w:r>
            <w:r w:rsidR="00596FE5" w:rsidRPr="004C5CA1">
              <w:rPr>
                <w:b/>
                <w:bCs/>
                <w:color w:val="113162"/>
              </w:rPr>
              <w:t xml:space="preserve"> da seguinte maneira: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34"/>
              <w:gridCol w:w="5256"/>
            </w:tblGrid>
            <w:tr w:rsidR="00D3788E" w:rsidRPr="00F11E78" w14:paraId="0FC3C5F3" w14:textId="1E89613F" w:rsidTr="00326BD4">
              <w:tc>
                <w:tcPr>
                  <w:tcW w:w="4234" w:type="dxa"/>
                </w:tcPr>
                <w:p w14:paraId="3C4E9C88" w14:textId="77777777" w:rsidR="00D3788E" w:rsidRPr="00F11E78" w:rsidRDefault="00D3788E" w:rsidP="004C5CA1">
                  <w:pPr>
                    <w:ind w:firstLine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4D10D315" w14:textId="2D816AD0" w:rsidR="00D3788E" w:rsidRPr="00F11E78" w:rsidRDefault="00D3788E" w:rsidP="00B07E30">
                  <w:pPr>
                    <w:ind w:firstLine="0"/>
                    <w:jc w:val="center"/>
                    <w:rPr>
                      <w:b/>
                      <w:bCs/>
                      <w:color w:val="44546A" w:themeColor="text2"/>
                      <w:sz w:val="20"/>
                      <w:szCs w:val="20"/>
                    </w:rPr>
                  </w:pPr>
                  <w:r w:rsidRPr="00F11E78">
                    <w:rPr>
                      <w:b/>
                      <w:bCs/>
                      <w:color w:val="44546A" w:themeColor="text2"/>
                      <w:sz w:val="20"/>
                      <w:szCs w:val="20"/>
                    </w:rPr>
                    <w:t>Quadro 1: Volume versus Valor</w:t>
                  </w:r>
                </w:p>
                <w:tbl>
                  <w:tblPr>
                    <w:tblStyle w:val="TabeladeGrade4-nfase4"/>
                    <w:tblW w:w="4008" w:type="dxa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449"/>
                    <w:gridCol w:w="1559"/>
                  </w:tblGrid>
                  <w:tr w:rsidR="00D3788E" w:rsidRPr="00F11E78" w14:paraId="022E1DBD" w14:textId="77777777" w:rsidTr="00D3788E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449" w:type="dxa"/>
                      </w:tcPr>
                      <w:p w14:paraId="197EAA24" w14:textId="77777777" w:rsidR="00D3788E" w:rsidRPr="00F11E78" w:rsidRDefault="00D3788E" w:rsidP="00B07E30">
                        <w:pPr>
                          <w:ind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11E78">
                          <w:rPr>
                            <w:sz w:val="20"/>
                            <w:szCs w:val="20"/>
                          </w:rPr>
                          <w:t>volume (ml)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2B51F4EE" w14:textId="77777777" w:rsidR="00D3788E" w:rsidRPr="00F11E78" w:rsidRDefault="00D3788E" w:rsidP="00B07E30">
                        <w:pPr>
                          <w:ind w:firstLine="0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</w:rPr>
                        </w:pPr>
                        <w:r w:rsidRPr="00F11E78">
                          <w:rPr>
                            <w:sz w:val="20"/>
                            <w:szCs w:val="20"/>
                          </w:rPr>
                          <w:t>valor (R$)</w:t>
                        </w:r>
                      </w:p>
                    </w:tc>
                  </w:tr>
                  <w:tr w:rsidR="00D3788E" w:rsidRPr="00F11E78" w14:paraId="72FF1784" w14:textId="77777777" w:rsidTr="00D3788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449" w:type="dxa"/>
                      </w:tcPr>
                      <w:p w14:paraId="3E3795E1" w14:textId="77777777" w:rsidR="00D3788E" w:rsidRPr="00F11E78" w:rsidRDefault="00D3788E" w:rsidP="00B07E30">
                        <w:pPr>
                          <w:ind w:firstLine="0"/>
                          <w:jc w:val="center"/>
                          <w:rPr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F11E78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volume &lt; 300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757DB7BF" w14:textId="77777777" w:rsidR="00D3788E" w:rsidRPr="00F11E78" w:rsidRDefault="00D3788E" w:rsidP="00B07E30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F11E78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Não é aceito</w:t>
                        </w:r>
                      </w:p>
                    </w:tc>
                  </w:tr>
                  <w:tr w:rsidR="00D3788E" w:rsidRPr="00F11E78" w14:paraId="35BA93E4" w14:textId="77777777" w:rsidTr="00D3788E">
                    <w:trPr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449" w:type="dxa"/>
                      </w:tcPr>
                      <w:p w14:paraId="3F3609FB" w14:textId="77777777" w:rsidR="00D3788E" w:rsidRPr="00F11E78" w:rsidRDefault="00D3788E" w:rsidP="00B07E30">
                        <w:pPr>
                          <w:ind w:firstLine="0"/>
                          <w:jc w:val="center"/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F11E78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300  &lt;= volume &lt;= 5000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1729B2BC" w14:textId="558E64A2" w:rsidR="00D3788E" w:rsidRPr="00F11E78" w:rsidRDefault="00D3788E" w:rsidP="00B07E30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F11E78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volume * 0.08</w:t>
                        </w:r>
                      </w:p>
                    </w:tc>
                  </w:tr>
                  <w:tr w:rsidR="00D3788E" w:rsidRPr="00F11E78" w14:paraId="31E4E7D8" w14:textId="77777777" w:rsidTr="00D3788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449" w:type="dxa"/>
                      </w:tcPr>
                      <w:p w14:paraId="51C85124" w14:textId="77777777" w:rsidR="00D3788E" w:rsidRPr="00F11E78" w:rsidRDefault="00D3788E" w:rsidP="00B07E30">
                        <w:pPr>
                          <w:ind w:firstLine="0"/>
                          <w:jc w:val="center"/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F11E78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volume &gt; 5000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0CDDBE94" w14:textId="77777777" w:rsidR="00D3788E" w:rsidRPr="00F11E78" w:rsidRDefault="00D3788E" w:rsidP="00B07E30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F11E78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Não é aceito</w:t>
                        </w:r>
                      </w:p>
                    </w:tc>
                  </w:tr>
                </w:tbl>
                <w:p w14:paraId="46C507A9" w14:textId="77777777" w:rsidR="00D3788E" w:rsidRPr="00F11E78" w:rsidRDefault="00D3788E" w:rsidP="00585B70">
                  <w:pPr>
                    <w:ind w:firstLine="0"/>
                    <w:jc w:val="left"/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5256" w:type="dxa"/>
                </w:tcPr>
                <w:p w14:paraId="0F9F2F63" w14:textId="77777777" w:rsidR="00D3788E" w:rsidRDefault="00D3788E" w:rsidP="00D3788E">
                  <w:pPr>
                    <w:ind w:firstLine="0"/>
                    <w:jc w:val="center"/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</w:pPr>
                </w:p>
                <w:p w14:paraId="36F7C2D6" w14:textId="6A63BEE4" w:rsidR="00D3788E" w:rsidRPr="00530521" w:rsidRDefault="00D3788E" w:rsidP="00D3788E">
                  <w:pPr>
                    <w:ind w:firstLine="0"/>
                    <w:jc w:val="center"/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</w:pPr>
                  <w:r w:rsidRPr="00530521"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  <w:t>Quadro 2: Opção versus multiplicador</w:t>
                  </w:r>
                </w:p>
                <w:tbl>
                  <w:tblPr>
                    <w:tblStyle w:val="TabeladeGrade4-nfase6"/>
                    <w:tblW w:w="4971" w:type="dxa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71"/>
                    <w:gridCol w:w="1700"/>
                  </w:tblGrid>
                  <w:tr w:rsidR="00D3788E" w:rsidRPr="00F11E78" w14:paraId="46F632CF" w14:textId="77777777" w:rsidTr="00E66692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90" w:type="pct"/>
                      </w:tcPr>
                      <w:p w14:paraId="59FA59F7" w14:textId="77777777" w:rsidR="00D3788E" w:rsidRPr="00F11E78" w:rsidRDefault="00D3788E" w:rsidP="00D3788E">
                        <w:pPr>
                          <w:ind w:firstLine="0"/>
                          <w:jc w:val="left"/>
                        </w:pPr>
                        <w:r w:rsidRPr="00F11E78">
                          <w:t>peso(kg)</w:t>
                        </w:r>
                      </w:p>
                    </w:tc>
                    <w:tc>
                      <w:tcPr>
                        <w:tcW w:w="1710" w:type="pct"/>
                      </w:tcPr>
                      <w:p w14:paraId="745A4AD8" w14:textId="77777777" w:rsidR="00D3788E" w:rsidRPr="00F11E78" w:rsidRDefault="00D3788E" w:rsidP="00D3788E">
                        <w:pPr>
                          <w:ind w:firstLine="0"/>
                          <w:jc w:val="lef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 w:rsidRPr="00F11E78">
                          <w:t>multiplicador</w:t>
                        </w:r>
                      </w:p>
                    </w:tc>
                  </w:tr>
                  <w:tr w:rsidR="00D3788E" w:rsidRPr="00F11E78" w14:paraId="73ADBD60" w14:textId="77777777" w:rsidTr="00E66692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90" w:type="pct"/>
                      </w:tcPr>
                      <w:p w14:paraId="6E08103B" w14:textId="77777777" w:rsidR="00D3788E" w:rsidRPr="00F11E78" w:rsidRDefault="00D3788E" w:rsidP="00D3788E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</w:rPr>
                        </w:pPr>
                        <w:r w:rsidRPr="00F11E78">
                          <w:rPr>
                            <w:color w:val="1F3864" w:themeColor="accent5" w:themeShade="80"/>
                          </w:rPr>
                          <w:t xml:space="preserve">b - Básica </w:t>
                        </w:r>
                        <w:r w:rsidRPr="00F11E78">
                          <w:rPr>
                            <w:b w:val="0"/>
                            <w:bCs w:val="0"/>
                            <w:color w:val="1F3864" w:themeColor="accent5" w:themeShade="80"/>
                          </w:rPr>
                          <w:t xml:space="preserve">(Feijão + paiol + costelinha) </w:t>
                        </w:r>
                      </w:p>
                    </w:tc>
                    <w:tc>
                      <w:tcPr>
                        <w:tcW w:w="1710" w:type="pct"/>
                      </w:tcPr>
                      <w:p w14:paraId="466389E4" w14:textId="77777777" w:rsidR="00D3788E" w:rsidRPr="00F11E78" w:rsidRDefault="00D3788E" w:rsidP="00D3788E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</w:rPr>
                        </w:pPr>
                        <w:r w:rsidRPr="00F11E78">
                          <w:rPr>
                            <w:b/>
                            <w:bCs/>
                            <w:color w:val="1F3864" w:themeColor="accent5" w:themeShade="80"/>
                          </w:rPr>
                          <w:t>1.00</w:t>
                        </w:r>
                      </w:p>
                    </w:tc>
                  </w:tr>
                  <w:tr w:rsidR="00D3788E" w:rsidRPr="00F11E78" w14:paraId="7D332280" w14:textId="77777777" w:rsidTr="00E66692">
                    <w:trPr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90" w:type="pct"/>
                      </w:tcPr>
                      <w:p w14:paraId="6B470C00" w14:textId="77777777" w:rsidR="00D3788E" w:rsidRPr="00F11E78" w:rsidRDefault="00D3788E" w:rsidP="00D3788E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</w:rPr>
                        </w:pPr>
                        <w:r w:rsidRPr="00F11E78">
                          <w:rPr>
                            <w:color w:val="1F3864" w:themeColor="accent5" w:themeShade="80"/>
                          </w:rPr>
                          <w:t>p - Premium</w:t>
                        </w:r>
                        <w:r w:rsidRPr="00F11E78">
                          <w:rPr>
                            <w:b w:val="0"/>
                            <w:bCs w:val="0"/>
                            <w:color w:val="1F3864" w:themeColor="accent5" w:themeShade="80"/>
                          </w:rPr>
                          <w:t xml:space="preserve"> (Feijão + paiol + costelinha + partes de porco)</w:t>
                        </w:r>
                      </w:p>
                    </w:tc>
                    <w:tc>
                      <w:tcPr>
                        <w:tcW w:w="1710" w:type="pct"/>
                      </w:tcPr>
                      <w:p w14:paraId="1FA44D38" w14:textId="77777777" w:rsidR="00D3788E" w:rsidRPr="00F11E78" w:rsidRDefault="00D3788E" w:rsidP="00D3788E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</w:rPr>
                        </w:pPr>
                        <w:r w:rsidRPr="00F11E78">
                          <w:rPr>
                            <w:b/>
                            <w:bCs/>
                            <w:color w:val="1F3864" w:themeColor="accent5" w:themeShade="80"/>
                          </w:rPr>
                          <w:t>1.25</w:t>
                        </w:r>
                      </w:p>
                    </w:tc>
                  </w:tr>
                  <w:tr w:rsidR="00D3788E" w:rsidRPr="00F11E78" w14:paraId="6CC64F4B" w14:textId="77777777" w:rsidTr="00E66692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90" w:type="pct"/>
                      </w:tcPr>
                      <w:p w14:paraId="2DBF7B71" w14:textId="77777777" w:rsidR="00D3788E" w:rsidRPr="00F11E78" w:rsidRDefault="00D3788E" w:rsidP="00D3788E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</w:rPr>
                        </w:pPr>
                        <w:r w:rsidRPr="00F11E78">
                          <w:rPr>
                            <w:color w:val="1F3864" w:themeColor="accent5" w:themeShade="80"/>
                          </w:rPr>
                          <w:t>s - Suprema</w:t>
                        </w:r>
                        <w:r w:rsidRPr="00F11E78">
                          <w:rPr>
                            <w:b w:val="0"/>
                            <w:bCs w:val="0"/>
                            <w:color w:val="1F3864" w:themeColor="accent5" w:themeShade="80"/>
                          </w:rPr>
                          <w:t xml:space="preserve"> (Feijão + paiol + costelinha + partes do porco + charque + calabresa + bacon)</w:t>
                        </w:r>
                      </w:p>
                    </w:tc>
                    <w:tc>
                      <w:tcPr>
                        <w:tcW w:w="1710" w:type="pct"/>
                      </w:tcPr>
                      <w:p w14:paraId="25EF6A1B" w14:textId="77777777" w:rsidR="00D3788E" w:rsidRPr="00F11E78" w:rsidRDefault="00D3788E" w:rsidP="00D3788E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</w:rPr>
                        </w:pPr>
                        <w:r w:rsidRPr="00F11E78">
                          <w:rPr>
                            <w:b/>
                            <w:bCs/>
                            <w:color w:val="1F3864" w:themeColor="accent5" w:themeShade="80"/>
                          </w:rPr>
                          <w:t>1.50</w:t>
                        </w:r>
                      </w:p>
                    </w:tc>
                  </w:tr>
                </w:tbl>
                <w:p w14:paraId="17647D63" w14:textId="77777777" w:rsidR="00D3788E" w:rsidRPr="00F11E78" w:rsidRDefault="00D3788E" w:rsidP="004C5CA1">
                  <w:pPr>
                    <w:ind w:firstLine="0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D3788E" w:rsidRPr="00F11E78" w14:paraId="7D683339" w14:textId="7B9E7E46" w:rsidTr="00326BD4">
              <w:tc>
                <w:tcPr>
                  <w:tcW w:w="9490" w:type="dxa"/>
                  <w:gridSpan w:val="2"/>
                </w:tcPr>
                <w:p w14:paraId="698E7858" w14:textId="77777777" w:rsidR="00D3788E" w:rsidRPr="00F11E78" w:rsidRDefault="00D3788E" w:rsidP="00585B70">
                  <w:pPr>
                    <w:ind w:firstLine="0"/>
                    <w:jc w:val="left"/>
                    <w:rPr>
                      <w:b/>
                      <w:bCs/>
                      <w:color w:val="1F3864" w:themeColor="accent5" w:themeShade="80"/>
                    </w:rPr>
                  </w:pPr>
                </w:p>
                <w:p w14:paraId="19ABB3CB" w14:textId="77777777" w:rsidR="00D3788E" w:rsidRPr="00530521" w:rsidRDefault="00D3788E" w:rsidP="00B07E30">
                  <w:pPr>
                    <w:ind w:firstLine="0"/>
                    <w:jc w:val="center"/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</w:pPr>
                  <w:r w:rsidRPr="00530521"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  <w:t>Quadro 3: Acompanhamento versus Valor</w:t>
                  </w:r>
                </w:p>
                <w:tbl>
                  <w:tblPr>
                    <w:tblStyle w:val="TabeladeGrade4-nfase2"/>
                    <w:tblW w:w="0" w:type="auto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430"/>
                    <w:gridCol w:w="1417"/>
                  </w:tblGrid>
                  <w:tr w:rsidR="00D3788E" w:rsidRPr="00F11E78" w14:paraId="16194D63" w14:textId="77777777" w:rsidTr="0057187E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430" w:type="dxa"/>
                      </w:tcPr>
                      <w:p w14:paraId="6B1D34D5" w14:textId="77777777" w:rsidR="00D3788E" w:rsidRPr="00F11E78" w:rsidRDefault="00D3788E" w:rsidP="00585B70">
                        <w:pPr>
                          <w:ind w:firstLine="0"/>
                          <w:jc w:val="left"/>
                        </w:pPr>
                        <w:r w:rsidRPr="00F11E78">
                          <w:t>rota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A80B129" w14:textId="77777777" w:rsidR="00D3788E" w:rsidRPr="00F11E78" w:rsidRDefault="00D3788E" w:rsidP="00585B70">
                        <w:pPr>
                          <w:ind w:firstLine="0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 w:rsidRPr="00F11E78">
                          <w:t>Valor (R$)</w:t>
                        </w:r>
                      </w:p>
                    </w:tc>
                  </w:tr>
                  <w:tr w:rsidR="00D3788E" w:rsidRPr="00F11E78" w14:paraId="0C597ABD" w14:textId="77777777" w:rsidTr="0057187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430" w:type="dxa"/>
                      </w:tcPr>
                      <w:p w14:paraId="63BA7A1F" w14:textId="77777777" w:rsidR="00D3788E" w:rsidRPr="004C5CA1" w:rsidRDefault="00D3788E" w:rsidP="00585B70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0- Não desejo mais acompanhamentos (encerrar pedido)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3EBE915" w14:textId="77777777" w:rsidR="00D3788E" w:rsidRPr="004C5CA1" w:rsidRDefault="00D3788E" w:rsidP="00585B70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0,00</w:t>
                        </w:r>
                      </w:p>
                    </w:tc>
                  </w:tr>
                  <w:tr w:rsidR="00D3788E" w:rsidRPr="00F11E78" w14:paraId="1E48B101" w14:textId="77777777" w:rsidTr="0057187E">
                    <w:trPr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430" w:type="dxa"/>
                      </w:tcPr>
                      <w:p w14:paraId="5FC6494C" w14:textId="77777777" w:rsidR="00D3788E" w:rsidRPr="004C5CA1" w:rsidRDefault="00D3788E" w:rsidP="00585B70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1- 200g de arroz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4F6E1FE" w14:textId="77777777" w:rsidR="00D3788E" w:rsidRPr="004C5CA1" w:rsidRDefault="00D3788E" w:rsidP="00585B70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5,00</w:t>
                        </w:r>
                      </w:p>
                    </w:tc>
                  </w:tr>
                  <w:tr w:rsidR="00D3788E" w:rsidRPr="00F11E78" w14:paraId="7C6781EE" w14:textId="77777777" w:rsidTr="0057187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430" w:type="dxa"/>
                      </w:tcPr>
                      <w:p w14:paraId="65BB4422" w14:textId="77777777" w:rsidR="00D3788E" w:rsidRPr="004C5CA1" w:rsidRDefault="00D3788E" w:rsidP="00585B70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2- 150g de farofa especial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C31C536" w14:textId="77777777" w:rsidR="00D3788E" w:rsidRPr="004C5CA1" w:rsidRDefault="00D3788E" w:rsidP="00585B70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6,00</w:t>
                        </w:r>
                      </w:p>
                    </w:tc>
                  </w:tr>
                  <w:tr w:rsidR="00D3788E" w:rsidRPr="00F11E78" w14:paraId="0D79DE57" w14:textId="77777777" w:rsidTr="0057187E">
                    <w:trPr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430" w:type="dxa"/>
                      </w:tcPr>
                      <w:p w14:paraId="29F07515" w14:textId="77777777" w:rsidR="00D3788E" w:rsidRPr="004C5CA1" w:rsidRDefault="00D3788E" w:rsidP="00585B70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3- 100g de couve cozida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8C87695" w14:textId="77777777" w:rsidR="00D3788E" w:rsidRPr="004C5CA1" w:rsidRDefault="00D3788E" w:rsidP="00585B70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7,00</w:t>
                        </w:r>
                      </w:p>
                    </w:tc>
                  </w:tr>
                  <w:tr w:rsidR="00D3788E" w:rsidRPr="00F11E78" w14:paraId="17C66BF6" w14:textId="77777777" w:rsidTr="0057187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430" w:type="dxa"/>
                      </w:tcPr>
                      <w:p w14:paraId="17536987" w14:textId="77777777" w:rsidR="00D3788E" w:rsidRPr="004C5CA1" w:rsidRDefault="00D3788E" w:rsidP="000060E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4- 1 laranja descascada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604232D" w14:textId="77777777" w:rsidR="00D3788E" w:rsidRPr="004C5CA1" w:rsidRDefault="00D3788E" w:rsidP="000060E8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3,00</w:t>
                        </w:r>
                      </w:p>
                    </w:tc>
                  </w:tr>
                </w:tbl>
                <w:p w14:paraId="0A5F304E" w14:textId="77777777" w:rsidR="00D3788E" w:rsidRPr="00F11E78" w:rsidRDefault="00D3788E" w:rsidP="00585B70">
                  <w:pPr>
                    <w:ind w:firstLine="0"/>
                    <w:jc w:val="left"/>
                    <w:rPr>
                      <w:b/>
                      <w:bCs/>
                      <w:color w:val="1F3864" w:themeColor="accent5" w:themeShade="80"/>
                    </w:rPr>
                  </w:pPr>
                </w:p>
              </w:tc>
            </w:tr>
          </w:tbl>
          <w:p w14:paraId="149A7F12" w14:textId="169C36F2" w:rsidR="006402B3" w:rsidRPr="00F11E78" w:rsidRDefault="006402B3" w:rsidP="00596FE5">
            <w:pPr>
              <w:ind w:firstLine="0"/>
              <w:rPr>
                <w:b/>
                <w:bCs/>
                <w:color w:val="1F3864" w:themeColor="accent5" w:themeShade="80"/>
              </w:rPr>
            </w:pPr>
          </w:p>
          <w:p w14:paraId="06099ED3" w14:textId="77777777" w:rsidR="006402B3" w:rsidRDefault="006402B3" w:rsidP="008E5068">
            <w:pPr>
              <w:spacing w:before="120" w:after="120"/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Elabore um programa em Python que:</w:t>
            </w:r>
          </w:p>
          <w:p w14:paraId="01F2328F" w14:textId="390C7A6C" w:rsidR="004718EF" w:rsidRPr="00C75A05" w:rsidRDefault="006402B3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</w:rPr>
            </w:pPr>
            <w:r w:rsidRPr="00C75A05">
              <w:rPr>
                <w:b/>
                <w:bCs/>
                <w:color w:val="1F3864" w:themeColor="accent5" w:themeShade="80"/>
              </w:rPr>
              <w:t xml:space="preserve">Pergunte </w:t>
            </w:r>
            <w:r w:rsidR="00B07E30" w:rsidRPr="00C75A05">
              <w:rPr>
                <w:b/>
                <w:bCs/>
                <w:color w:val="1F3864" w:themeColor="accent5" w:themeShade="80"/>
              </w:rPr>
              <w:t xml:space="preserve">o volume </w:t>
            </w:r>
            <w:r w:rsidR="004718EF" w:rsidRPr="00C75A05">
              <w:rPr>
                <w:b/>
                <w:bCs/>
                <w:color w:val="1F3864" w:themeColor="accent5" w:themeShade="80"/>
              </w:rPr>
              <w:t xml:space="preserve">(em </w:t>
            </w:r>
            <w:r w:rsidR="00B07E30" w:rsidRPr="00C75A05">
              <w:rPr>
                <w:b/>
                <w:bCs/>
                <w:color w:val="1F3864" w:themeColor="accent5" w:themeShade="80"/>
              </w:rPr>
              <w:t>ml</w:t>
            </w:r>
            <w:r w:rsidR="004718EF" w:rsidRPr="00C75A05">
              <w:rPr>
                <w:b/>
                <w:bCs/>
                <w:color w:val="1F3864" w:themeColor="accent5" w:themeShade="80"/>
              </w:rPr>
              <w:t>)</w:t>
            </w:r>
            <w:r w:rsidR="00B07E30" w:rsidRPr="00C75A05">
              <w:rPr>
                <w:b/>
                <w:bCs/>
                <w:color w:val="1F3864" w:themeColor="accent5" w:themeShade="80"/>
              </w:rPr>
              <w:t>.S</w:t>
            </w:r>
            <w:r w:rsidR="0002665B" w:rsidRPr="00C75A05">
              <w:rPr>
                <w:b/>
                <w:bCs/>
                <w:color w:val="1F3864" w:themeColor="accent5" w:themeShade="80"/>
              </w:rPr>
              <w:t xml:space="preserve">e digitar um valor não numérico </w:t>
            </w:r>
            <w:r w:rsidR="004718EF" w:rsidRPr="00C75A05">
              <w:rPr>
                <w:b/>
                <w:bCs/>
                <w:color w:val="1F3864" w:themeColor="accent5" w:themeShade="80"/>
              </w:rPr>
              <w:t xml:space="preserve">e/ou </w:t>
            </w:r>
            <w:r w:rsidR="00B07E30" w:rsidRPr="00C75A05">
              <w:rPr>
                <w:b/>
                <w:bCs/>
                <w:color w:val="1F3864" w:themeColor="accent5" w:themeShade="80"/>
              </w:rPr>
              <w:t xml:space="preserve">volume for menor/maior que o </w:t>
            </w:r>
            <w:r w:rsidR="004718EF" w:rsidRPr="00C75A05">
              <w:rPr>
                <w:b/>
                <w:bCs/>
                <w:color w:val="1F3864" w:themeColor="accent5" w:themeShade="80"/>
              </w:rPr>
              <w:t>limite aceito repetir a pergunta</w:t>
            </w:r>
            <w:r w:rsidR="007932DA" w:rsidRPr="00C75A05">
              <w:rPr>
                <w:b/>
                <w:bCs/>
                <w:color w:val="1F3864" w:themeColor="accent5" w:themeShade="80"/>
              </w:rPr>
              <w:t>;</w:t>
            </w:r>
          </w:p>
          <w:p w14:paraId="438A3F23" w14:textId="4768EB29" w:rsidR="004718EF" w:rsidRPr="00C75A05" w:rsidRDefault="004718EF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</w:rPr>
            </w:pPr>
            <w:r w:rsidRPr="00C75A05">
              <w:rPr>
                <w:b/>
                <w:bCs/>
                <w:color w:val="1F3864" w:themeColor="accent5" w:themeShade="80"/>
              </w:rPr>
              <w:t xml:space="preserve">Pergunte </w:t>
            </w:r>
            <w:r w:rsidR="00B07E30" w:rsidRPr="00C75A05">
              <w:rPr>
                <w:b/>
                <w:bCs/>
                <w:color w:val="1F3864" w:themeColor="accent5" w:themeShade="80"/>
              </w:rPr>
              <w:t>a opção da feijoada</w:t>
            </w:r>
            <w:r w:rsidRPr="00C75A05">
              <w:rPr>
                <w:b/>
                <w:bCs/>
                <w:color w:val="1F3864" w:themeColor="accent5" w:themeShade="80"/>
              </w:rPr>
              <w:t xml:space="preserve">. Se digitar </w:t>
            </w:r>
            <w:r w:rsidR="00B07E30" w:rsidRPr="00C75A05">
              <w:rPr>
                <w:b/>
                <w:bCs/>
                <w:color w:val="1F3864" w:themeColor="accent5" w:themeShade="80"/>
              </w:rPr>
              <w:t>uma opção não válida deve repetir a pergunta</w:t>
            </w:r>
          </w:p>
          <w:p w14:paraId="6770C6AD" w14:textId="7D787B2E" w:rsidR="007932DA" w:rsidRPr="00C75A05" w:rsidRDefault="00D93C9E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</w:rPr>
            </w:pPr>
            <w:r w:rsidRPr="00C75A05">
              <w:rPr>
                <w:b/>
                <w:bCs/>
                <w:color w:val="1F3864" w:themeColor="accent5" w:themeShade="80"/>
              </w:rPr>
              <w:t xml:space="preserve">Pergunte </w:t>
            </w:r>
            <w:r w:rsidR="00B07E30" w:rsidRPr="00C75A05">
              <w:rPr>
                <w:b/>
                <w:bCs/>
                <w:color w:val="1F3864" w:themeColor="accent5" w:themeShade="80"/>
              </w:rPr>
              <w:t>o acompanhamento</w:t>
            </w:r>
            <w:r w:rsidRPr="00C75A05">
              <w:rPr>
                <w:b/>
                <w:bCs/>
                <w:color w:val="1F3864" w:themeColor="accent5" w:themeShade="80"/>
              </w:rPr>
              <w:t>.</w:t>
            </w:r>
            <w:r w:rsidR="0057187E" w:rsidRPr="00C75A05">
              <w:rPr>
                <w:b/>
                <w:bCs/>
                <w:color w:val="1F3864" w:themeColor="accent5" w:themeShade="80"/>
              </w:rPr>
              <w:t xml:space="preserve"> Deve-se perguntar se o usuário quer mais um acompanhamento até digitar a opção 0</w:t>
            </w:r>
          </w:p>
          <w:p w14:paraId="6F929757" w14:textId="0A31150D" w:rsidR="006402B3" w:rsidRPr="00C75A05" w:rsidRDefault="006402B3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</w:rPr>
            </w:pPr>
            <w:r w:rsidRPr="00C75A05">
              <w:rPr>
                <w:b/>
                <w:bCs/>
                <w:color w:val="1F3864" w:themeColor="accent5" w:themeShade="80"/>
              </w:rPr>
              <w:t xml:space="preserve">Encerre </w:t>
            </w:r>
            <w:r w:rsidR="00B22189" w:rsidRPr="00C75A05">
              <w:rPr>
                <w:b/>
                <w:bCs/>
                <w:color w:val="1F3864" w:themeColor="accent5" w:themeShade="80"/>
              </w:rPr>
              <w:t>o total a ser pago com base na equação desse enunciado</w:t>
            </w:r>
            <w:r w:rsidRPr="00C75A05">
              <w:rPr>
                <w:b/>
                <w:bCs/>
                <w:color w:val="1F3864" w:themeColor="accent5" w:themeShade="80"/>
              </w:rPr>
              <w:t>;</w:t>
            </w:r>
          </w:p>
          <w:p w14:paraId="5A34184B" w14:textId="58C1C428" w:rsidR="009C22CA" w:rsidRPr="00C75A05" w:rsidRDefault="009C22CA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Deve-se codificar uma função </w:t>
            </w:r>
            <w:r w:rsidR="0057187E" w:rsidRPr="00C75A05">
              <w:rPr>
                <w:b/>
                <w:bCs/>
                <w:color w:val="1F3864" w:themeColor="accent5" w:themeShade="80"/>
                <w:highlight w:val="yellow"/>
              </w:rPr>
              <w:t>volumeFeijoada</w:t>
            </w:r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 (EXIGÊNCIA </w:t>
            </w:r>
            <w:r w:rsidR="00DD36C2" w:rsidRPr="00C75A05">
              <w:rPr>
                <w:b/>
                <w:bCs/>
                <w:color w:val="1F3864" w:themeColor="accent5" w:themeShade="80"/>
                <w:highlight w:val="yellow"/>
              </w:rPr>
              <w:t>1</w:t>
            </w:r>
            <w:r w:rsidR="00100429"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 de 3</w:t>
            </w:r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);</w:t>
            </w:r>
          </w:p>
          <w:p w14:paraId="1B94E1D2" w14:textId="68A7FC23" w:rsidR="009C22CA" w:rsidRPr="00C75A05" w:rsidRDefault="002744E8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Deve-se perguntar d</w:t>
            </w:r>
            <w:r w:rsidR="008F008F"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entro da função </w:t>
            </w:r>
            <w:r w:rsidR="0057187E"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o volume da porção </w:t>
            </w:r>
            <w:r w:rsidR="007E1F61"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(em </w:t>
            </w:r>
            <w:r w:rsidR="0057187E" w:rsidRPr="00C75A05">
              <w:rPr>
                <w:b/>
                <w:bCs/>
                <w:color w:val="1F3864" w:themeColor="accent5" w:themeShade="80"/>
                <w:highlight w:val="yellow"/>
              </w:rPr>
              <w:t>ml</w:t>
            </w:r>
            <w:r w:rsidR="007E1F61" w:rsidRPr="00C75A05">
              <w:rPr>
                <w:b/>
                <w:bCs/>
                <w:color w:val="1F3864" w:themeColor="accent5" w:themeShade="80"/>
                <w:highlight w:val="yellow"/>
              </w:rPr>
              <w:t>);</w:t>
            </w:r>
          </w:p>
          <w:p w14:paraId="73A47EAC" w14:textId="5788B546" w:rsidR="001D09E6" w:rsidRPr="00C75A05" w:rsidRDefault="001D09E6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Deve-se ter um if/else ou if/elif ou if/else/elif para verificar se o usuário não digitou um volume fora da faixa com que o restaurante trabalha;</w:t>
            </w:r>
          </w:p>
          <w:p w14:paraId="7EF5126C" w14:textId="67BBE38E" w:rsidR="008F008F" w:rsidRPr="00C75A05" w:rsidRDefault="00396376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Deve-se ter try/except para o caso do usuário digitar um valor não numérico;</w:t>
            </w:r>
          </w:p>
          <w:p w14:paraId="20BB8D11" w14:textId="65FB4806" w:rsidR="00DD36C2" w:rsidRPr="00C75A05" w:rsidRDefault="00DD36C2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Deve-se retornar o valor em (RS) conforme a Quadro 1</w:t>
            </w:r>
          </w:p>
          <w:p w14:paraId="0A186D62" w14:textId="5FE42E38" w:rsidR="002C2457" w:rsidRPr="00C75A05" w:rsidRDefault="002C2457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C75A05">
              <w:rPr>
                <w:b/>
                <w:bCs/>
                <w:color w:val="1F3864" w:themeColor="accent5" w:themeShade="80"/>
                <w:highlight w:val="cyan"/>
              </w:rPr>
              <w:t xml:space="preserve">Deve-se codificar uma função </w:t>
            </w:r>
            <w:r w:rsidR="0057187E" w:rsidRPr="00C75A05">
              <w:rPr>
                <w:b/>
                <w:bCs/>
                <w:color w:val="1F3864" w:themeColor="accent5" w:themeShade="80"/>
                <w:highlight w:val="cyan"/>
              </w:rPr>
              <w:t>opcaoFeijoada</w:t>
            </w:r>
            <w:r w:rsidRPr="00C75A05">
              <w:rPr>
                <w:b/>
                <w:bCs/>
                <w:color w:val="1F3864" w:themeColor="accent5" w:themeShade="80"/>
                <w:highlight w:val="cyan"/>
              </w:rPr>
              <w:t xml:space="preserve"> (EXIGÊNCIA 2</w:t>
            </w:r>
            <w:r w:rsidR="00100429" w:rsidRPr="00C75A05">
              <w:rPr>
                <w:b/>
                <w:bCs/>
                <w:color w:val="1F3864" w:themeColor="accent5" w:themeShade="80"/>
                <w:highlight w:val="cyan"/>
              </w:rPr>
              <w:t xml:space="preserve"> de 3</w:t>
            </w:r>
            <w:r w:rsidRPr="00C75A05">
              <w:rPr>
                <w:b/>
                <w:bCs/>
                <w:color w:val="1F3864" w:themeColor="accent5" w:themeShade="80"/>
                <w:highlight w:val="cyan"/>
              </w:rPr>
              <w:t>);</w:t>
            </w:r>
          </w:p>
          <w:p w14:paraId="6628EF7D" w14:textId="7FFEBE2F" w:rsidR="002C2457" w:rsidRPr="00C75A05" w:rsidRDefault="002744E8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C75A05">
              <w:rPr>
                <w:b/>
                <w:bCs/>
                <w:color w:val="1F3864" w:themeColor="accent5" w:themeShade="80"/>
                <w:highlight w:val="cyan"/>
              </w:rPr>
              <w:t xml:space="preserve">Deve-se perguntar dentro da função </w:t>
            </w:r>
            <w:r w:rsidR="001D09E6" w:rsidRPr="00C75A05">
              <w:rPr>
                <w:b/>
                <w:bCs/>
                <w:color w:val="1F3864" w:themeColor="accent5" w:themeShade="80"/>
                <w:highlight w:val="cyan"/>
              </w:rPr>
              <w:t>a opção desejada;</w:t>
            </w:r>
          </w:p>
          <w:p w14:paraId="1828D10A" w14:textId="14B73348" w:rsidR="002C2457" w:rsidRPr="00C75A05" w:rsidRDefault="002C2457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C75A05">
              <w:rPr>
                <w:b/>
                <w:bCs/>
                <w:color w:val="1F3864" w:themeColor="accent5" w:themeShade="80"/>
                <w:highlight w:val="cyan"/>
              </w:rPr>
              <w:t xml:space="preserve">Deve-se ter um </w:t>
            </w:r>
            <w:r w:rsidR="002744E8" w:rsidRPr="00C75A05">
              <w:rPr>
                <w:b/>
                <w:bCs/>
                <w:color w:val="1F3864" w:themeColor="accent5" w:themeShade="80"/>
                <w:highlight w:val="cyan"/>
              </w:rPr>
              <w:t xml:space="preserve">if/elif/else para verificar </w:t>
            </w:r>
            <w:r w:rsidR="00A9477C" w:rsidRPr="00C75A05">
              <w:rPr>
                <w:b/>
                <w:bCs/>
                <w:color w:val="1F3864" w:themeColor="accent5" w:themeShade="80"/>
                <w:highlight w:val="cyan"/>
              </w:rPr>
              <w:t>as opções possíveis ou não</w:t>
            </w:r>
            <w:r w:rsidR="002744E8" w:rsidRPr="00C75A05">
              <w:rPr>
                <w:b/>
                <w:bCs/>
                <w:color w:val="1F3864" w:themeColor="accent5" w:themeShade="80"/>
                <w:highlight w:val="cyan"/>
              </w:rPr>
              <w:t>;</w:t>
            </w:r>
          </w:p>
          <w:p w14:paraId="01E64E0C" w14:textId="6A817837" w:rsidR="00B71673" w:rsidRPr="00C75A05" w:rsidRDefault="00B71673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C75A05">
              <w:rPr>
                <w:b/>
                <w:bCs/>
                <w:color w:val="1F3864" w:themeColor="accent5" w:themeShade="80"/>
                <w:highlight w:val="cyan"/>
              </w:rPr>
              <w:t xml:space="preserve">Deve-se retornar o </w:t>
            </w:r>
            <w:r w:rsidR="00EB599B" w:rsidRPr="00C75A05">
              <w:rPr>
                <w:b/>
                <w:bCs/>
                <w:color w:val="1F3864" w:themeColor="accent5" w:themeShade="80"/>
                <w:highlight w:val="cyan"/>
              </w:rPr>
              <w:t>multiplicador conforme o Quadro 2</w:t>
            </w:r>
          </w:p>
          <w:p w14:paraId="3243AA7D" w14:textId="2688ED1F" w:rsidR="00E9632D" w:rsidRPr="00C75A05" w:rsidRDefault="00E9632D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 xml:space="preserve">Deve-se codificar uma função </w:t>
            </w:r>
            <w:r w:rsidR="00881E23" w:rsidRPr="00C75A05">
              <w:rPr>
                <w:b/>
                <w:bCs/>
                <w:color w:val="1F3864" w:themeColor="accent5" w:themeShade="80"/>
                <w:highlight w:val="green"/>
              </w:rPr>
              <w:t>acompanhamentoFeijoada</w:t>
            </w:r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 xml:space="preserve"> (EXIGÊNCIA 3</w:t>
            </w:r>
            <w:r w:rsidR="00100429" w:rsidRPr="00C75A05">
              <w:rPr>
                <w:b/>
                <w:bCs/>
                <w:color w:val="1F3864" w:themeColor="accent5" w:themeShade="80"/>
                <w:highlight w:val="green"/>
              </w:rPr>
              <w:t xml:space="preserve"> de 3</w:t>
            </w:r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>);</w:t>
            </w:r>
          </w:p>
          <w:p w14:paraId="68F03DB2" w14:textId="360B52F9" w:rsidR="00E9632D" w:rsidRPr="00C75A05" w:rsidRDefault="002744E8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>Deve-se perguntar d</w:t>
            </w:r>
            <w:r w:rsidR="00E9632D" w:rsidRPr="00C75A05">
              <w:rPr>
                <w:b/>
                <w:bCs/>
                <w:color w:val="1F3864" w:themeColor="accent5" w:themeShade="80"/>
                <w:highlight w:val="green"/>
              </w:rPr>
              <w:t xml:space="preserve">entro </w:t>
            </w:r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>se deseja ou não mais algum acompanhamento</w:t>
            </w:r>
          </w:p>
          <w:p w14:paraId="4DB1C5E1" w14:textId="7FCB47C0" w:rsidR="00BD48D2" w:rsidRPr="00C75A05" w:rsidRDefault="002744E8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 xml:space="preserve">Deve-se ter um if/elif/else </w:t>
            </w:r>
            <w:r w:rsidR="00A9477C" w:rsidRPr="00C75A05">
              <w:rPr>
                <w:b/>
                <w:bCs/>
                <w:color w:val="1F3864" w:themeColor="accent5" w:themeShade="80"/>
                <w:highlight w:val="green"/>
              </w:rPr>
              <w:t>para verificar as opções possíveis ou não;</w:t>
            </w:r>
          </w:p>
          <w:p w14:paraId="4B3696B0" w14:textId="33DD80BF" w:rsidR="00AB6A7B" w:rsidRPr="00C75A05" w:rsidRDefault="00EB599B" w:rsidP="00D31129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>Deve-se retornar o multiplicador conforme o Quadro 3</w:t>
            </w:r>
          </w:p>
          <w:p w14:paraId="40A32116" w14:textId="1ACA0949" w:rsidR="00D320E0" w:rsidRPr="00C75A05" w:rsidRDefault="006B7B22" w:rsidP="00D320E0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FF0000"/>
              </w:rPr>
            </w:pPr>
            <w:r w:rsidRPr="00C75A05">
              <w:rPr>
                <w:b/>
                <w:bCs/>
                <w:color w:val="FF0000"/>
              </w:rPr>
              <w:lastRenderedPageBreak/>
              <w:t>Colocar um exemplo de</w:t>
            </w:r>
            <w:r w:rsidR="00F746EA" w:rsidRPr="00C75A05">
              <w:rPr>
                <w:b/>
                <w:bCs/>
                <w:color w:val="FF0000"/>
              </w:rPr>
              <w:t xml:space="preserve"> SAIDA DE CONSOLE</w:t>
            </w:r>
            <w:r w:rsidRPr="00C75A05">
              <w:rPr>
                <w:b/>
                <w:bCs/>
                <w:color w:val="FF0000"/>
              </w:rPr>
              <w:t xml:space="preserve"> um</w:t>
            </w:r>
            <w:r w:rsidR="0084653D" w:rsidRPr="00C75A05">
              <w:rPr>
                <w:b/>
                <w:bCs/>
                <w:color w:val="FF0000"/>
              </w:rPr>
              <w:t xml:space="preserve"> pedido com volume, opção e 2 acompanhamentos válidos</w:t>
            </w:r>
          </w:p>
          <w:p w14:paraId="03E8F101" w14:textId="77D87CA0" w:rsidR="006402B3" w:rsidRPr="00C75A05" w:rsidRDefault="006B7B22" w:rsidP="002744E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FF0000"/>
              </w:rPr>
            </w:pPr>
            <w:r w:rsidRPr="00C75A05">
              <w:rPr>
                <w:b/>
                <w:bCs/>
                <w:color w:val="FF0000"/>
              </w:rPr>
              <w:t xml:space="preserve">Colocar um exemplo de SAIDA DE CONSOLE com o tratamento de erro quando digitado um valor não numérico é digitado </w:t>
            </w:r>
            <w:r w:rsidR="00F11E78" w:rsidRPr="00C75A05">
              <w:rPr>
                <w:b/>
                <w:bCs/>
                <w:color w:val="FF0000"/>
              </w:rPr>
              <w:t xml:space="preserve">e </w:t>
            </w:r>
            <w:r w:rsidR="0084653D" w:rsidRPr="00C75A05">
              <w:rPr>
                <w:b/>
                <w:bCs/>
                <w:color w:val="FF0000"/>
              </w:rPr>
              <w:t>uma opção não permitida no menu opção de feijoada</w:t>
            </w:r>
          </w:p>
          <w:p w14:paraId="61E0C823" w14:textId="444C3C86" w:rsidR="007B353A" w:rsidRDefault="00C45ADE" w:rsidP="007B353A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Segue o exemplo de SAIDA DE CONSOLE:</w:t>
            </w:r>
          </w:p>
          <w:p w14:paraId="1F19EC9F" w14:textId="74305C25" w:rsidR="006402B3" w:rsidRDefault="00563C52" w:rsidP="005F3EA5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F74E72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drawing>
                <wp:inline distT="0" distB="0" distL="0" distR="0" wp14:anchorId="7E4BF145" wp14:editId="21563A5A">
                  <wp:extent cx="5112972" cy="441007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3355" cy="4505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FA4DA2" w14:textId="248872FC" w:rsidR="006167AD" w:rsidRPr="003A53D3" w:rsidRDefault="006167AD" w:rsidP="005F3EA5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F11E78">
              <w:rPr>
                <w:b/>
                <w:bCs/>
                <w:color w:val="1F3864" w:themeColor="accent5" w:themeShade="80"/>
              </w:rPr>
              <w:t xml:space="preserve">Figura: Exemplo de programa </w:t>
            </w:r>
            <w:r w:rsidR="00677879" w:rsidRPr="00F11E78">
              <w:rPr>
                <w:b/>
                <w:bCs/>
                <w:color w:val="1F3864" w:themeColor="accent5" w:themeShade="80"/>
              </w:rPr>
              <w:t xml:space="preserve">com 1 pedido de feijoada suprema + 2 acompanhamentos, um erro no pedir um volume menor que o exigido e um erro </w:t>
            </w:r>
            <w:r w:rsidR="00F11E78" w:rsidRPr="00F11E78">
              <w:rPr>
                <w:b/>
                <w:bCs/>
                <w:color w:val="1F3864" w:themeColor="accent5" w:themeShade="80"/>
              </w:rPr>
              <w:t>de digitação</w:t>
            </w:r>
            <w:r w:rsidR="00F11E78">
              <w:rPr>
                <w:b/>
                <w:bCs/>
                <w:color w:val="1F3864" w:themeColor="accent5" w:themeShade="80"/>
              </w:rPr>
              <w:t>.</w:t>
            </w:r>
          </w:p>
        </w:tc>
      </w:tr>
    </w:tbl>
    <w:p w14:paraId="3E6C8CB7" w14:textId="77777777" w:rsidR="00563C52" w:rsidRDefault="00563C52" w:rsidP="006402B3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563C52" w14:paraId="7D0B4B67" w14:textId="77777777" w:rsidTr="00653B5A">
        <w:tc>
          <w:tcPr>
            <w:tcW w:w="9716" w:type="dxa"/>
            <w:shd w:val="clear" w:color="auto" w:fill="FFFFFF" w:themeFill="background1"/>
          </w:tcPr>
          <w:p w14:paraId="53A1B0DF" w14:textId="5925422C" w:rsidR="00563C52" w:rsidRDefault="00563C52" w:rsidP="00563C52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>presentação do Código</w:t>
            </w: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TEXTO)</w:t>
            </w:r>
          </w:p>
        </w:tc>
      </w:tr>
      <w:tr w:rsidR="00563C52" w14:paraId="23167F34" w14:textId="77777777" w:rsidTr="00653B5A">
        <w:tc>
          <w:tcPr>
            <w:tcW w:w="9716" w:type="dxa"/>
            <w:shd w:val="clear" w:color="auto" w:fill="FFFFFF" w:themeFill="background1"/>
          </w:tcPr>
          <w:p w14:paraId="1236CCBE" w14:textId="77777777" w:rsidR="00563C52" w:rsidRPr="00881E23" w:rsidRDefault="00563C52" w:rsidP="00563C52">
            <w:pPr>
              <w:ind w:firstLine="0"/>
              <w:jc w:val="center"/>
              <w:rPr>
                <w:rFonts w:eastAsia="Times New Roman"/>
                <w:color w:val="FF0000"/>
                <w:sz w:val="36"/>
                <w:szCs w:val="36"/>
              </w:rPr>
            </w:pPr>
            <w:r w:rsidRPr="00881E23">
              <w:rPr>
                <w:rFonts w:eastAsia="Times New Roman"/>
                <w:color w:val="FF0000"/>
                <w:sz w:val="36"/>
                <w:szCs w:val="36"/>
              </w:rPr>
              <w:t>(COLOCAR CÓDIGO AQUI)</w:t>
            </w:r>
          </w:p>
          <w:p w14:paraId="5B59425B" w14:textId="77777777" w:rsidR="00563C52" w:rsidRPr="00881E23" w:rsidRDefault="00563C52" w:rsidP="00563C52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 w:rsidRPr="00881E23">
              <w:rPr>
                <w:rFonts w:eastAsia="Times New Roman"/>
                <w:color w:val="FF0000"/>
                <w:sz w:val="28"/>
                <w:szCs w:val="28"/>
              </w:rPr>
              <w:t>(Não esquecer do identificador pessoal)</w:t>
            </w:r>
          </w:p>
          <w:p w14:paraId="0A5372C8" w14:textId="77777777" w:rsidR="00563C52" w:rsidRPr="00881E23" w:rsidRDefault="00563C52" w:rsidP="00563C52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 w:rsidRPr="00881E23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(Não esquecer que o código deve ser em texto. SE COLOCAR IMAGEM NÃO SERÁ AVALIADO)</w:t>
            </w:r>
          </w:p>
          <w:p w14:paraId="355899F1" w14:textId="3E670E57" w:rsidR="00563C52" w:rsidRPr="00881E23" w:rsidRDefault="00563C52" w:rsidP="00563C52">
            <w:pPr>
              <w:ind w:firstLine="0"/>
              <w:jc w:val="center"/>
              <w:rPr>
                <w:rFonts w:eastAsia="Times New Roman"/>
                <w:color w:val="FF0000"/>
                <w:sz w:val="36"/>
                <w:szCs w:val="36"/>
              </w:rPr>
            </w:pPr>
            <w:r w:rsidRPr="00881E23">
              <w:rPr>
                <w:rFonts w:eastAsia="Times New Roman"/>
                <w:color w:val="FF0000"/>
                <w:sz w:val="28"/>
                <w:szCs w:val="28"/>
              </w:rPr>
              <w:t>(Não esquecer de inserir comentários)</w:t>
            </w:r>
          </w:p>
        </w:tc>
      </w:tr>
    </w:tbl>
    <w:p w14:paraId="446D3750" w14:textId="302BA29D" w:rsidR="006402B3" w:rsidRDefault="006402B3" w:rsidP="006402B3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1D4072" w14:paraId="4FCC7360" w14:textId="77777777" w:rsidTr="008C22B6">
        <w:tc>
          <w:tcPr>
            <w:tcW w:w="9716" w:type="dxa"/>
            <w:shd w:val="clear" w:color="auto" w:fill="FFFFFF" w:themeFill="background1"/>
          </w:tcPr>
          <w:p w14:paraId="272EF728" w14:textId="22E5F261" w:rsidR="001D4072" w:rsidRDefault="001D4072" w:rsidP="001D4072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Saída do Console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IMAGEM</w:t>
            </w:r>
            <w:r w:rsidR="006167AD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– PRINT DA TELA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)</w:t>
            </w:r>
          </w:p>
        </w:tc>
      </w:tr>
      <w:tr w:rsidR="001D4072" w14:paraId="5D8762AF" w14:textId="77777777" w:rsidTr="008C22B6">
        <w:tc>
          <w:tcPr>
            <w:tcW w:w="9716" w:type="dxa"/>
            <w:shd w:val="clear" w:color="auto" w:fill="FFFFFF" w:themeFill="background1"/>
          </w:tcPr>
          <w:p w14:paraId="0AC25D71" w14:textId="0ACE6890" w:rsidR="003E125A" w:rsidRPr="00881E23" w:rsidRDefault="001D4072" w:rsidP="00881E23">
            <w:pPr>
              <w:ind w:firstLine="0"/>
              <w:jc w:val="center"/>
              <w:rPr>
                <w:rFonts w:eastAsia="Times New Roman"/>
                <w:color w:val="FF0000"/>
                <w:sz w:val="36"/>
                <w:szCs w:val="36"/>
              </w:rPr>
            </w:pPr>
            <w:r w:rsidRPr="00881E23">
              <w:rPr>
                <w:rFonts w:eastAsia="Times New Roman"/>
                <w:color w:val="FF0000"/>
                <w:sz w:val="36"/>
                <w:szCs w:val="36"/>
              </w:rPr>
              <w:t>(COLOCAR SAÍDA DO CONSOLE AQUI)</w:t>
            </w:r>
            <w:r>
              <w:rPr>
                <w:rFonts w:eastAsia="Times New Roman"/>
                <w:color w:val="FF0000"/>
                <w:sz w:val="28"/>
                <w:szCs w:val="28"/>
              </w:rPr>
              <w:t>(Não esquecer do identificador pessoal)</w:t>
            </w:r>
          </w:p>
        </w:tc>
      </w:tr>
    </w:tbl>
    <w:p w14:paraId="6931FCEA" w14:textId="77777777" w:rsidR="00E654A7" w:rsidRDefault="00E654A7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D05CCE" w14:paraId="290B3264" w14:textId="77777777" w:rsidTr="008C22B6">
        <w:tc>
          <w:tcPr>
            <w:tcW w:w="9716" w:type="dxa"/>
            <w:shd w:val="clear" w:color="auto" w:fill="113162"/>
          </w:tcPr>
          <w:p w14:paraId="786EC342" w14:textId="137923C3" w:rsidR="00D05CCE" w:rsidRDefault="00D05CCE" w:rsidP="008C22B6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>QUESTÃO 4 de 4 (25</w:t>
            </w:r>
            <w:r w:rsidR="00056244">
              <w:rPr>
                <w:b/>
                <w:bCs/>
                <w:color w:val="F5A607"/>
                <w:sz w:val="40"/>
                <w:szCs w:val="40"/>
              </w:rPr>
              <w:t xml:space="preserve"> </w:t>
            </w:r>
            <w:r>
              <w:rPr>
                <w:b/>
                <w:bCs/>
                <w:color w:val="F5A607"/>
                <w:sz w:val="40"/>
                <w:szCs w:val="40"/>
              </w:rPr>
              <w:t>p</w:t>
            </w:r>
            <w:r w:rsidR="00056244">
              <w:rPr>
                <w:b/>
                <w:bCs/>
                <w:color w:val="F5A607"/>
                <w:sz w:val="40"/>
                <w:szCs w:val="40"/>
              </w:rPr>
              <w:t>on</w:t>
            </w:r>
            <w:r>
              <w:rPr>
                <w:b/>
                <w:bCs/>
                <w:color w:val="F5A607"/>
                <w:sz w:val="40"/>
                <w:szCs w:val="40"/>
              </w:rPr>
              <w:t>tos)</w:t>
            </w:r>
          </w:p>
          <w:p w14:paraId="4C45B3B0" w14:textId="5EE68C78" w:rsidR="00D05CCE" w:rsidRPr="00D91FAE" w:rsidRDefault="00D05CCE" w:rsidP="008C22B6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CONTEÚDO ATÉ AULA 06</w:t>
            </w:r>
          </w:p>
        </w:tc>
      </w:tr>
      <w:tr w:rsidR="00D05CCE" w14:paraId="49119C5A" w14:textId="77777777" w:rsidTr="008C22B6">
        <w:tc>
          <w:tcPr>
            <w:tcW w:w="9716" w:type="dxa"/>
          </w:tcPr>
          <w:p w14:paraId="57ECA62A" w14:textId="0014B30E" w:rsidR="00002E07" w:rsidRDefault="00D05CCE" w:rsidP="008C22B6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 w:rsidRPr="00000943">
              <w:rPr>
                <w:b/>
                <w:bCs/>
                <w:color w:val="113162"/>
                <w:sz w:val="24"/>
                <w:szCs w:val="24"/>
              </w:rPr>
              <w:t xml:space="preserve">Enunciado: </w:t>
            </w:r>
            <w:r>
              <w:rPr>
                <w:b/>
                <w:bCs/>
                <w:color w:val="113162"/>
                <w:sz w:val="24"/>
                <w:szCs w:val="24"/>
              </w:rPr>
              <w:t xml:space="preserve">Imagina-se que você </w:t>
            </w:r>
            <w:r w:rsidR="00805FBF">
              <w:rPr>
                <w:b/>
                <w:bCs/>
                <w:color w:val="113162"/>
                <w:sz w:val="24"/>
                <w:szCs w:val="24"/>
              </w:rPr>
              <w:t>está desenvolvendo um software</w:t>
            </w:r>
            <w:r w:rsidR="00002E07">
              <w:rPr>
                <w:b/>
                <w:bCs/>
                <w:color w:val="113162"/>
                <w:sz w:val="24"/>
                <w:szCs w:val="24"/>
              </w:rPr>
              <w:t xml:space="preserve"> de controle de estoque</w:t>
            </w:r>
            <w:r w:rsidR="00805FBF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8F34BB">
              <w:rPr>
                <w:b/>
                <w:bCs/>
                <w:color w:val="113162"/>
                <w:sz w:val="24"/>
                <w:szCs w:val="24"/>
              </w:rPr>
              <w:t xml:space="preserve">para uma </w:t>
            </w:r>
            <w:r w:rsidR="00763AB7">
              <w:rPr>
                <w:b/>
                <w:bCs/>
                <w:color w:val="113162"/>
                <w:sz w:val="24"/>
                <w:szCs w:val="24"/>
              </w:rPr>
              <w:t>mercearia</w:t>
            </w:r>
            <w:r w:rsidR="00002E07">
              <w:rPr>
                <w:b/>
                <w:bCs/>
                <w:color w:val="113162"/>
                <w:sz w:val="24"/>
                <w:szCs w:val="24"/>
              </w:rPr>
              <w:t xml:space="preserve">. Este software </w:t>
            </w:r>
            <w:r w:rsidR="00737EFE">
              <w:rPr>
                <w:b/>
                <w:bCs/>
                <w:color w:val="113162"/>
                <w:sz w:val="24"/>
                <w:szCs w:val="24"/>
              </w:rPr>
              <w:t>deve ter o seguinte menu</w:t>
            </w:r>
            <w:r w:rsidR="00EC2742">
              <w:rPr>
                <w:b/>
                <w:bCs/>
                <w:color w:val="113162"/>
                <w:sz w:val="24"/>
                <w:szCs w:val="24"/>
              </w:rPr>
              <w:t xml:space="preserve"> e opções</w:t>
            </w:r>
            <w:r w:rsidR="000A13AF">
              <w:rPr>
                <w:b/>
                <w:bCs/>
                <w:color w:val="113162"/>
                <w:sz w:val="24"/>
                <w:szCs w:val="24"/>
              </w:rPr>
              <w:t>:</w:t>
            </w:r>
          </w:p>
          <w:p w14:paraId="171AC0D1" w14:textId="6495AEF9" w:rsidR="00F75623" w:rsidRDefault="00BD1E13" w:rsidP="00F75623">
            <w:pPr>
              <w:pStyle w:val="PargrafodaLista"/>
              <w:numPr>
                <w:ilvl w:val="0"/>
                <w:numId w:val="5"/>
              </w:numPr>
              <w:spacing w:before="120" w:after="12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Cadastrar</w:t>
            </w:r>
            <w:r w:rsidR="00DC43D7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763AB7">
              <w:rPr>
                <w:b/>
                <w:bCs/>
                <w:color w:val="113162"/>
                <w:sz w:val="24"/>
                <w:szCs w:val="24"/>
              </w:rPr>
              <w:t>Produto</w:t>
            </w:r>
          </w:p>
          <w:p w14:paraId="3EF80854" w14:textId="1532EFC9" w:rsidR="00DC43D7" w:rsidRPr="00F75623" w:rsidRDefault="00DC43D7" w:rsidP="00F75623">
            <w:pPr>
              <w:pStyle w:val="PargrafodaLista"/>
              <w:numPr>
                <w:ilvl w:val="0"/>
                <w:numId w:val="5"/>
              </w:numPr>
              <w:spacing w:before="120" w:after="120" w:line="360" w:lineRule="auto"/>
              <w:rPr>
                <w:b/>
                <w:bCs/>
                <w:color w:val="113162"/>
                <w:sz w:val="24"/>
                <w:szCs w:val="24"/>
              </w:rPr>
            </w:pPr>
            <w:r w:rsidRPr="00F75623">
              <w:rPr>
                <w:b/>
                <w:bCs/>
                <w:color w:val="113162"/>
                <w:sz w:val="24"/>
                <w:szCs w:val="24"/>
              </w:rPr>
              <w:t xml:space="preserve">Consultar </w:t>
            </w:r>
            <w:r w:rsidR="00763AB7">
              <w:rPr>
                <w:b/>
                <w:bCs/>
                <w:color w:val="113162"/>
                <w:sz w:val="24"/>
                <w:szCs w:val="24"/>
              </w:rPr>
              <w:t>Produto</w:t>
            </w:r>
            <w:r w:rsidR="00EE0FA7">
              <w:rPr>
                <w:b/>
                <w:bCs/>
                <w:color w:val="113162"/>
                <w:sz w:val="24"/>
                <w:szCs w:val="24"/>
              </w:rPr>
              <w:t>(s)</w:t>
            </w:r>
          </w:p>
          <w:p w14:paraId="629CB517" w14:textId="1AE813A0" w:rsidR="00F8180D" w:rsidRDefault="00800AD7" w:rsidP="000266E3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Consultar </w:t>
            </w:r>
            <w:r w:rsidR="00F60451">
              <w:rPr>
                <w:b/>
                <w:bCs/>
                <w:color w:val="113162"/>
                <w:sz w:val="24"/>
                <w:szCs w:val="24"/>
              </w:rPr>
              <w:t>Todas</w:t>
            </w:r>
            <w:r w:rsidR="00556142">
              <w:rPr>
                <w:b/>
                <w:bCs/>
                <w:color w:val="113162"/>
                <w:sz w:val="24"/>
                <w:szCs w:val="24"/>
              </w:rPr>
              <w:t xml:space="preserve"> as </w:t>
            </w:r>
            <w:r w:rsidR="00763AB7">
              <w:rPr>
                <w:b/>
                <w:bCs/>
                <w:color w:val="113162"/>
                <w:sz w:val="24"/>
                <w:szCs w:val="24"/>
              </w:rPr>
              <w:t>Produto</w:t>
            </w:r>
          </w:p>
          <w:p w14:paraId="35BB3449" w14:textId="02B75FBE" w:rsidR="00682D3C" w:rsidRDefault="00682D3C" w:rsidP="000266E3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Consulta</w:t>
            </w:r>
            <w:r w:rsidR="00EE0FA7">
              <w:rPr>
                <w:b/>
                <w:bCs/>
                <w:color w:val="113162"/>
                <w:sz w:val="24"/>
                <w:szCs w:val="24"/>
              </w:rPr>
              <w:t>r</w:t>
            </w:r>
            <w:r w:rsidR="00DF07CA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763AB7">
              <w:rPr>
                <w:b/>
                <w:bCs/>
                <w:color w:val="113162"/>
                <w:sz w:val="24"/>
                <w:szCs w:val="24"/>
              </w:rPr>
              <w:t xml:space="preserve">Produto </w:t>
            </w:r>
            <w:r w:rsidR="00556142">
              <w:rPr>
                <w:b/>
                <w:bCs/>
                <w:color w:val="113162"/>
                <w:sz w:val="24"/>
                <w:szCs w:val="24"/>
              </w:rPr>
              <w:t>por</w:t>
            </w:r>
            <w:r w:rsidR="00DF07CA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082A10">
              <w:rPr>
                <w:b/>
                <w:bCs/>
                <w:color w:val="113162"/>
                <w:sz w:val="24"/>
                <w:szCs w:val="24"/>
              </w:rPr>
              <w:t>Código</w:t>
            </w:r>
          </w:p>
          <w:p w14:paraId="5F5F5407" w14:textId="36840B6F" w:rsidR="00565D03" w:rsidRDefault="00565D03" w:rsidP="000266E3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Consulta</w:t>
            </w:r>
            <w:r w:rsidR="00EE0FA7">
              <w:rPr>
                <w:b/>
                <w:bCs/>
                <w:color w:val="113162"/>
                <w:sz w:val="24"/>
                <w:szCs w:val="24"/>
              </w:rPr>
              <w:t>r</w:t>
            </w:r>
            <w:r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763AB7">
              <w:rPr>
                <w:b/>
                <w:bCs/>
                <w:color w:val="113162"/>
                <w:sz w:val="24"/>
                <w:szCs w:val="24"/>
              </w:rPr>
              <w:t>Produto</w:t>
            </w:r>
            <w:r w:rsidR="00EE0FA7">
              <w:rPr>
                <w:b/>
                <w:bCs/>
                <w:color w:val="113162"/>
                <w:sz w:val="24"/>
                <w:szCs w:val="24"/>
              </w:rPr>
              <w:t>(</w:t>
            </w:r>
            <w:r w:rsidR="00763AB7">
              <w:rPr>
                <w:b/>
                <w:bCs/>
                <w:color w:val="113162"/>
                <w:sz w:val="24"/>
                <w:szCs w:val="24"/>
              </w:rPr>
              <w:t>s</w:t>
            </w:r>
            <w:r w:rsidR="00EE0FA7">
              <w:rPr>
                <w:b/>
                <w:bCs/>
                <w:color w:val="113162"/>
                <w:sz w:val="24"/>
                <w:szCs w:val="24"/>
              </w:rPr>
              <w:t>)</w:t>
            </w:r>
            <w:r w:rsidR="00763AB7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556142">
              <w:rPr>
                <w:b/>
                <w:bCs/>
                <w:color w:val="113162"/>
                <w:sz w:val="24"/>
                <w:szCs w:val="24"/>
              </w:rPr>
              <w:t>por</w:t>
            </w:r>
            <w:r w:rsidR="004D0611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082A10">
              <w:rPr>
                <w:b/>
                <w:bCs/>
                <w:color w:val="113162"/>
                <w:sz w:val="24"/>
                <w:szCs w:val="24"/>
              </w:rPr>
              <w:t>Fabricante</w:t>
            </w:r>
          </w:p>
          <w:p w14:paraId="3A62EFC5" w14:textId="6D3E81C6" w:rsidR="00565D03" w:rsidRDefault="00565D03" w:rsidP="000266E3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Retornar </w:t>
            </w:r>
          </w:p>
          <w:p w14:paraId="0AA01230" w14:textId="67F5BEC4" w:rsidR="005C4C62" w:rsidRDefault="004D0611" w:rsidP="000A13AF">
            <w:pPr>
              <w:pStyle w:val="PargrafodaLista"/>
              <w:numPr>
                <w:ilvl w:val="0"/>
                <w:numId w:val="5"/>
              </w:numPr>
              <w:spacing w:before="120" w:after="12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Remover </w:t>
            </w:r>
            <w:r w:rsidR="00763AB7">
              <w:rPr>
                <w:b/>
                <w:bCs/>
                <w:color w:val="113162"/>
                <w:sz w:val="24"/>
                <w:szCs w:val="24"/>
              </w:rPr>
              <w:t>Produto</w:t>
            </w:r>
          </w:p>
          <w:p w14:paraId="1D7081CB" w14:textId="43628417" w:rsidR="00D05CCE" w:rsidRPr="00B6139D" w:rsidRDefault="004D0611" w:rsidP="00B6139D">
            <w:pPr>
              <w:pStyle w:val="PargrafodaLista"/>
              <w:numPr>
                <w:ilvl w:val="0"/>
                <w:numId w:val="5"/>
              </w:numPr>
              <w:spacing w:before="120" w:after="12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Sair</w:t>
            </w:r>
          </w:p>
          <w:p w14:paraId="002FFE79" w14:textId="77777777" w:rsidR="00D05CCE" w:rsidRDefault="00D05CCE" w:rsidP="008C22B6">
            <w:pPr>
              <w:spacing w:before="120" w:after="120"/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Elabore um programa em Python que:</w:t>
            </w:r>
          </w:p>
          <w:p w14:paraId="2EAD3FA0" w14:textId="5FFFFBE2" w:rsidR="00D05CCE" w:rsidRDefault="00D05CCE" w:rsidP="00D05CC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</w:pPr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Deve-se 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codificar uma função </w:t>
            </w:r>
            <w:r w:rsidR="00B31F70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cadastrarP</w:t>
            </w:r>
            <w:r w:rsidR="00763AB7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roduto</w:t>
            </w:r>
            <w:r w:rsidR="00933D7A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(código)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(EXIGÊNCIA 1);</w:t>
            </w:r>
          </w:p>
          <w:p w14:paraId="476E983E" w14:textId="43C4A885" w:rsidR="00D05CCE" w:rsidRDefault="00933D7A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Essa função recebe como parâmetro um código </w:t>
            </w:r>
            <w:r w:rsidR="00A810C8">
              <w:rPr>
                <w:b/>
                <w:bCs/>
                <w:color w:val="1F3864" w:themeColor="accent5" w:themeShade="80"/>
                <w:highlight w:val="yellow"/>
              </w:rPr>
              <w:t xml:space="preserve">exclusivo para cada </w:t>
            </w:r>
            <w:r w:rsidR="007E16FC">
              <w:rPr>
                <w:b/>
                <w:bCs/>
                <w:color w:val="1F3864" w:themeColor="accent5" w:themeShade="80"/>
                <w:highlight w:val="yellow"/>
              </w:rPr>
              <w:t>produto</w:t>
            </w:r>
            <w:r w:rsidR="00A810C8">
              <w:rPr>
                <w:b/>
                <w:bCs/>
                <w:color w:val="1F3864" w:themeColor="accent5" w:themeShade="80"/>
                <w:highlight w:val="yellow"/>
              </w:rPr>
              <w:t xml:space="preserve"> cadastrado (DICA: utilize um contador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 xml:space="preserve"> como parâmetro) </w:t>
            </w:r>
          </w:p>
          <w:p w14:paraId="78D3686C" w14:textId="56FD4678" w:rsidR="00D05CCE" w:rsidRDefault="00D05CCE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Dentro da função perguntar 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>o nome d</w:t>
            </w:r>
            <w:r w:rsidR="00763AB7">
              <w:rPr>
                <w:b/>
                <w:bCs/>
                <w:color w:val="1F3864" w:themeColor="accent5" w:themeShade="80"/>
                <w:highlight w:val="yellow"/>
              </w:rPr>
              <w:t>o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 xml:space="preserve"> </w:t>
            </w:r>
            <w:r w:rsidR="00763AB7">
              <w:rPr>
                <w:b/>
                <w:bCs/>
                <w:color w:val="1F3864" w:themeColor="accent5" w:themeShade="80"/>
                <w:highlight w:val="yellow"/>
              </w:rPr>
              <w:t>produto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>;</w:t>
            </w:r>
          </w:p>
          <w:p w14:paraId="6159F8A2" w14:textId="2881AE0E" w:rsidR="00D05CCE" w:rsidRDefault="00D05CCE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Dentro da função perguntar 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 xml:space="preserve">o fabricante </w:t>
            </w:r>
            <w:r w:rsidR="00763AB7">
              <w:rPr>
                <w:b/>
                <w:bCs/>
                <w:color w:val="1F3864" w:themeColor="accent5" w:themeShade="80"/>
                <w:highlight w:val="yellow"/>
              </w:rPr>
              <w:t>do produto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>;</w:t>
            </w:r>
          </w:p>
          <w:p w14:paraId="53A4535D" w14:textId="5D4241BD" w:rsidR="00D05CCE" w:rsidRDefault="00127C1D" w:rsidP="00127C1D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Dentro da função perguntar o valor </w:t>
            </w:r>
            <w:r w:rsidR="00763AB7">
              <w:rPr>
                <w:b/>
                <w:bCs/>
                <w:color w:val="1F3864" w:themeColor="accent5" w:themeShade="80"/>
                <w:highlight w:val="yellow"/>
              </w:rPr>
              <w:t>do produto</w:t>
            </w:r>
          </w:p>
          <w:p w14:paraId="5A99FDEC" w14:textId="1ADA5371" w:rsidR="00D05CCE" w:rsidRDefault="00016740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Cada </w:t>
            </w:r>
            <w:r w:rsidR="007E16FC">
              <w:rPr>
                <w:b/>
                <w:bCs/>
                <w:color w:val="1F3864" w:themeColor="accent5" w:themeShade="80"/>
                <w:highlight w:val="yellow"/>
              </w:rPr>
              <w:t>produto</w:t>
            </w: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 </w:t>
            </w:r>
            <w:r w:rsidR="0076057B">
              <w:rPr>
                <w:b/>
                <w:bCs/>
                <w:color w:val="1F3864" w:themeColor="accent5" w:themeShade="80"/>
                <w:highlight w:val="yellow"/>
              </w:rPr>
              <w:t xml:space="preserve">cadastrado </w:t>
            </w: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deve </w:t>
            </w:r>
            <w:r w:rsidR="000D53F3">
              <w:rPr>
                <w:b/>
                <w:bCs/>
                <w:color w:val="1F3864" w:themeColor="accent5" w:themeShade="80"/>
                <w:highlight w:val="yellow"/>
              </w:rPr>
              <w:t xml:space="preserve">ter os seus dados armazenados num </w:t>
            </w:r>
            <w:r w:rsidR="00871899">
              <w:rPr>
                <w:b/>
                <w:bCs/>
                <w:color w:val="1F3864" w:themeColor="accent5" w:themeShade="80"/>
                <w:highlight w:val="yellow"/>
              </w:rPr>
              <w:t>DICIONÁRIO</w:t>
            </w:r>
            <w:r w:rsidR="00291CCB">
              <w:rPr>
                <w:b/>
                <w:bCs/>
                <w:color w:val="1F3864" w:themeColor="accent5" w:themeShade="80"/>
                <w:highlight w:val="yellow"/>
              </w:rPr>
              <w:t xml:space="preserve"> (</w:t>
            </w:r>
            <w:r w:rsidR="00931260">
              <w:rPr>
                <w:b/>
                <w:bCs/>
                <w:color w:val="1F3864" w:themeColor="accent5" w:themeShade="80"/>
                <w:highlight w:val="yellow"/>
              </w:rPr>
              <w:t>DICA: Conferir material escrito da p. 2</w:t>
            </w:r>
            <w:r w:rsidR="004461A1">
              <w:rPr>
                <w:b/>
                <w:bCs/>
                <w:color w:val="1F3864" w:themeColor="accent5" w:themeShade="80"/>
                <w:highlight w:val="yellow"/>
              </w:rPr>
              <w:t>2 até p24</w:t>
            </w:r>
            <w:r w:rsidR="007056B7">
              <w:rPr>
                <w:b/>
                <w:bCs/>
                <w:color w:val="1F3864" w:themeColor="accent5" w:themeShade="80"/>
                <w:highlight w:val="yellow"/>
              </w:rPr>
              <w:t xml:space="preserve">  da AULA 06</w:t>
            </w:r>
            <w:r w:rsidR="009772B8">
              <w:rPr>
                <w:b/>
                <w:bCs/>
                <w:color w:val="1F3864" w:themeColor="accent5" w:themeShade="80"/>
                <w:highlight w:val="yellow"/>
              </w:rPr>
              <w:t>)</w:t>
            </w:r>
          </w:p>
          <w:p w14:paraId="3A814D91" w14:textId="3F08090A" w:rsidR="00D05CCE" w:rsidRPr="002C2457" w:rsidRDefault="00D05CCE" w:rsidP="00D05CC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</w:pPr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Deve-se codificar uma função </w:t>
            </w:r>
            <w:r w:rsidR="00D21898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consultarP</w:t>
            </w:r>
            <w:r w:rsidR="00763AB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roduto</w:t>
            </w:r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(EXIGÊNCIA 2);</w:t>
            </w:r>
          </w:p>
          <w:p w14:paraId="0D897790" w14:textId="447D2506" w:rsidR="00D05CCE" w:rsidRDefault="00D05CCE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2C2457">
              <w:rPr>
                <w:b/>
                <w:bCs/>
                <w:color w:val="1F3864" w:themeColor="accent5" w:themeShade="80"/>
                <w:highlight w:val="cyan"/>
              </w:rPr>
              <w:t xml:space="preserve">Dentro da função </w:t>
            </w:r>
            <w:r w:rsidR="002366A6">
              <w:rPr>
                <w:b/>
                <w:bCs/>
                <w:color w:val="1F3864" w:themeColor="accent5" w:themeShade="80"/>
                <w:highlight w:val="cyan"/>
              </w:rPr>
              <w:t>ter um menu com as seguintes opções:</w:t>
            </w:r>
          </w:p>
          <w:p w14:paraId="47F88502" w14:textId="37CE2528" w:rsidR="00C345EF" w:rsidRPr="00C345EF" w:rsidRDefault="002366A6" w:rsidP="00C345EF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>Consultar Tod</w:t>
            </w:r>
            <w:r w:rsidR="00763AB7">
              <w:rPr>
                <w:b/>
                <w:bCs/>
                <w:color w:val="1F3864" w:themeColor="accent5" w:themeShade="80"/>
                <w:highlight w:val="cyan"/>
              </w:rPr>
              <w:t>os os Produtos</w:t>
            </w:r>
          </w:p>
          <w:p w14:paraId="4E2E2110" w14:textId="4828BCA0" w:rsidR="002366A6" w:rsidRDefault="002366A6" w:rsidP="002366A6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 xml:space="preserve">Consultar </w:t>
            </w:r>
            <w:r w:rsidR="00763AB7">
              <w:rPr>
                <w:b/>
                <w:bCs/>
                <w:color w:val="1F3864" w:themeColor="accent5" w:themeShade="80"/>
                <w:highlight w:val="cyan"/>
              </w:rPr>
              <w:t>Produtos</w:t>
            </w:r>
            <w:r>
              <w:rPr>
                <w:b/>
                <w:bCs/>
                <w:color w:val="1F3864" w:themeColor="accent5" w:themeShade="80"/>
                <w:highlight w:val="cyan"/>
              </w:rPr>
              <w:t xml:space="preserve"> por </w:t>
            </w:r>
            <w:r w:rsidR="002C3875">
              <w:rPr>
                <w:b/>
                <w:bCs/>
                <w:color w:val="1F3864" w:themeColor="accent5" w:themeShade="80"/>
                <w:highlight w:val="cyan"/>
              </w:rPr>
              <w:t>Código</w:t>
            </w:r>
          </w:p>
          <w:p w14:paraId="2864DC1B" w14:textId="435971A9" w:rsidR="002C3875" w:rsidRDefault="002C3875" w:rsidP="002366A6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 xml:space="preserve">Consultar </w:t>
            </w:r>
            <w:r w:rsidR="00763AB7">
              <w:rPr>
                <w:b/>
                <w:bCs/>
                <w:color w:val="1F3864" w:themeColor="accent5" w:themeShade="80"/>
                <w:highlight w:val="cyan"/>
              </w:rPr>
              <w:t>Produtos</w:t>
            </w:r>
            <w:r>
              <w:rPr>
                <w:b/>
                <w:bCs/>
                <w:color w:val="1F3864" w:themeColor="accent5" w:themeShade="80"/>
                <w:highlight w:val="cyan"/>
              </w:rPr>
              <w:t xml:space="preserve"> por Fabricante</w:t>
            </w:r>
          </w:p>
          <w:p w14:paraId="1DE053C5" w14:textId="432D14D9" w:rsidR="00D05CCE" w:rsidRPr="00D31129" w:rsidRDefault="002C3875" w:rsidP="00D31129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>Retornar</w:t>
            </w:r>
          </w:p>
          <w:p w14:paraId="41FA746C" w14:textId="7865FE53" w:rsidR="00D05CCE" w:rsidRPr="00AB6A7B" w:rsidRDefault="00D05CCE" w:rsidP="00D05CC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</w:pPr>
            <w:r w:rsidRPr="00AB6A7B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Deve-se codificar uma função chamada </w:t>
            </w:r>
            <w:r w:rsidR="006174F9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removerP</w:t>
            </w:r>
            <w:r w:rsidR="00763AB7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roduto</w:t>
            </w:r>
            <w:r w:rsidRPr="00AB6A7B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(EXIGÊNCIA 3);</w:t>
            </w:r>
          </w:p>
          <w:p w14:paraId="693FEAF7" w14:textId="50A4851D" w:rsidR="00D05CCE" w:rsidRDefault="00D05CCE" w:rsidP="006174F9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 w:rsidRPr="00AB6A7B">
              <w:rPr>
                <w:b/>
                <w:bCs/>
                <w:color w:val="1F3864" w:themeColor="accent5" w:themeShade="80"/>
                <w:highlight w:val="green"/>
              </w:rPr>
              <w:t xml:space="preserve">Dentro da função perguntar </w:t>
            </w:r>
            <w:r w:rsidR="006174F9">
              <w:rPr>
                <w:b/>
                <w:bCs/>
                <w:color w:val="1F3864" w:themeColor="accent5" w:themeShade="80"/>
                <w:highlight w:val="green"/>
              </w:rPr>
              <w:t>qual o código do produto que se deseja remover do cadastro</w:t>
            </w:r>
            <w:r w:rsidR="00554E54">
              <w:rPr>
                <w:b/>
                <w:bCs/>
                <w:color w:val="1F3864" w:themeColor="accent5" w:themeShade="80"/>
                <w:highlight w:val="green"/>
              </w:rPr>
              <w:t xml:space="preserve"> (da lista de dicionário)</w:t>
            </w:r>
          </w:p>
          <w:p w14:paraId="03364A10" w14:textId="5E9A5CE1" w:rsidR="000D34DE" w:rsidRPr="005676B5" w:rsidRDefault="000D34DE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FF0000"/>
              </w:rPr>
            </w:pPr>
            <w:r w:rsidRPr="005676B5">
              <w:rPr>
                <w:b/>
                <w:bCs/>
                <w:color w:val="FF0000"/>
              </w:rPr>
              <w:t xml:space="preserve">Colocar </w:t>
            </w:r>
            <w:r w:rsidR="005676B5">
              <w:rPr>
                <w:b/>
                <w:bCs/>
                <w:color w:val="FF0000"/>
              </w:rPr>
              <w:t>um exemplo de SAIDA DO CONSOLE</w:t>
            </w:r>
            <w:r w:rsidRPr="005676B5">
              <w:rPr>
                <w:b/>
                <w:bCs/>
                <w:color w:val="FF0000"/>
              </w:rPr>
              <w:t xml:space="preserve"> </w:t>
            </w:r>
            <w:r w:rsidR="005676B5">
              <w:rPr>
                <w:b/>
                <w:bCs/>
                <w:color w:val="FF0000"/>
              </w:rPr>
              <w:t>com o cadastro</w:t>
            </w:r>
            <w:r w:rsidRPr="005676B5">
              <w:rPr>
                <w:b/>
                <w:bCs/>
                <w:color w:val="FF0000"/>
              </w:rPr>
              <w:t xml:space="preserve"> de 3 (ou mais) </w:t>
            </w:r>
            <w:r w:rsidR="00763AB7">
              <w:rPr>
                <w:b/>
                <w:bCs/>
                <w:color w:val="FF0000"/>
              </w:rPr>
              <w:t>produto</w:t>
            </w:r>
            <w:r w:rsidRPr="005676B5">
              <w:rPr>
                <w:b/>
                <w:bCs/>
                <w:color w:val="FF0000"/>
              </w:rPr>
              <w:t xml:space="preserve">. </w:t>
            </w:r>
            <w:r w:rsidR="00301853">
              <w:rPr>
                <w:b/>
                <w:bCs/>
                <w:color w:val="FF0000"/>
              </w:rPr>
              <w:t>Sendo que</w:t>
            </w:r>
            <w:r w:rsidRPr="005676B5">
              <w:rPr>
                <w:b/>
                <w:bCs/>
                <w:color w:val="FF0000"/>
              </w:rPr>
              <w:t xml:space="preserve"> 2 delas do mesmo fabricante – ver figura 1</w:t>
            </w:r>
          </w:p>
          <w:p w14:paraId="54C3E82E" w14:textId="5636D26C" w:rsidR="000D34DE" w:rsidRPr="004E083E" w:rsidRDefault="00301853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C45911" w:themeColor="accent2" w:themeShade="BF"/>
              </w:rPr>
            </w:pPr>
            <w:r w:rsidRPr="004E083E">
              <w:rPr>
                <w:b/>
                <w:bCs/>
                <w:color w:val="C45911" w:themeColor="accent2" w:themeShade="BF"/>
              </w:rPr>
              <w:t>Colocar um exemplo de SAIDA DO CONSOLE</w:t>
            </w:r>
            <w:r w:rsidR="000D34DE" w:rsidRPr="004E083E">
              <w:rPr>
                <w:b/>
                <w:bCs/>
                <w:color w:val="C45911" w:themeColor="accent2" w:themeShade="BF"/>
              </w:rPr>
              <w:t xml:space="preserve"> </w:t>
            </w:r>
            <w:r w:rsidRPr="004E083E">
              <w:rPr>
                <w:b/>
                <w:bCs/>
                <w:color w:val="C45911" w:themeColor="accent2" w:themeShade="BF"/>
              </w:rPr>
              <w:t>c</w:t>
            </w:r>
            <w:r w:rsidR="00386B78" w:rsidRPr="004E083E">
              <w:rPr>
                <w:b/>
                <w:bCs/>
                <w:color w:val="C45911" w:themeColor="accent2" w:themeShade="BF"/>
              </w:rPr>
              <w:t xml:space="preserve">om a consulta a </w:t>
            </w:r>
            <w:r w:rsidR="003D192D">
              <w:rPr>
                <w:b/>
                <w:bCs/>
                <w:color w:val="C45911" w:themeColor="accent2" w:themeShade="BF"/>
              </w:rPr>
              <w:t>todos</w:t>
            </w:r>
            <w:r w:rsidR="00386B78" w:rsidRPr="004E083E">
              <w:rPr>
                <w:b/>
                <w:bCs/>
                <w:color w:val="C45911" w:themeColor="accent2" w:themeShade="BF"/>
              </w:rPr>
              <w:t xml:space="preserve"> </w:t>
            </w:r>
            <w:r w:rsidR="003D192D">
              <w:rPr>
                <w:b/>
                <w:bCs/>
                <w:color w:val="C45911" w:themeColor="accent2" w:themeShade="BF"/>
              </w:rPr>
              <w:t>o</w:t>
            </w:r>
            <w:r w:rsidR="00386B78" w:rsidRPr="004E083E">
              <w:rPr>
                <w:b/>
                <w:bCs/>
                <w:color w:val="C45911" w:themeColor="accent2" w:themeShade="BF"/>
              </w:rPr>
              <w:t>s p</w:t>
            </w:r>
            <w:r w:rsidR="003D192D">
              <w:rPr>
                <w:b/>
                <w:bCs/>
                <w:color w:val="C45911" w:themeColor="accent2" w:themeShade="BF"/>
              </w:rPr>
              <w:t>rodutos</w:t>
            </w:r>
            <w:r w:rsidR="00386B78" w:rsidRPr="004E083E">
              <w:rPr>
                <w:b/>
                <w:bCs/>
                <w:color w:val="C45911" w:themeColor="accent2" w:themeShade="BF"/>
              </w:rPr>
              <w:t xml:space="preserve"> cadastrad</w:t>
            </w:r>
            <w:r w:rsidR="003D192D">
              <w:rPr>
                <w:b/>
                <w:bCs/>
                <w:color w:val="C45911" w:themeColor="accent2" w:themeShade="BF"/>
              </w:rPr>
              <w:t>os</w:t>
            </w:r>
            <w:r w:rsidR="00386B78" w:rsidRPr="004E083E">
              <w:rPr>
                <w:b/>
                <w:bCs/>
                <w:color w:val="C45911" w:themeColor="accent2" w:themeShade="BF"/>
              </w:rPr>
              <w:t xml:space="preserve"> </w:t>
            </w:r>
            <w:r w:rsidR="000D34DE" w:rsidRPr="004E083E">
              <w:rPr>
                <w:b/>
                <w:bCs/>
                <w:color w:val="C45911" w:themeColor="accent2" w:themeShade="BF"/>
              </w:rPr>
              <w:t>– ver figura 2</w:t>
            </w:r>
          </w:p>
          <w:p w14:paraId="7AAF1888" w14:textId="715CBF7F" w:rsidR="000D34DE" w:rsidRPr="004E083E" w:rsidRDefault="004E083E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FF0000"/>
              </w:rPr>
            </w:pPr>
            <w:r w:rsidRPr="004E083E">
              <w:rPr>
                <w:b/>
                <w:bCs/>
                <w:color w:val="FF0000"/>
              </w:rPr>
              <w:t xml:space="preserve">Colocar um exemplo de SAIDA DO CONSOLE </w:t>
            </w:r>
            <w:r>
              <w:rPr>
                <w:b/>
                <w:bCs/>
                <w:color w:val="FF0000"/>
              </w:rPr>
              <w:t>com uma consulta por código</w:t>
            </w:r>
            <w:r w:rsidR="000D34DE" w:rsidRPr="004E083E">
              <w:rPr>
                <w:b/>
                <w:bCs/>
                <w:color w:val="FF0000"/>
              </w:rPr>
              <w:t xml:space="preserve"> – ver figura 3</w:t>
            </w:r>
          </w:p>
          <w:p w14:paraId="2A4D18DC" w14:textId="300D4051" w:rsidR="000D34DE" w:rsidRPr="004E083E" w:rsidRDefault="004E083E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C45911" w:themeColor="accent2" w:themeShade="BF"/>
              </w:rPr>
            </w:pPr>
            <w:r w:rsidRPr="004E083E">
              <w:rPr>
                <w:b/>
                <w:bCs/>
                <w:color w:val="C45911" w:themeColor="accent2" w:themeShade="BF"/>
              </w:rPr>
              <w:t xml:space="preserve">Colocar um exemplo de SAIDA DO CONSOLE </w:t>
            </w:r>
            <w:r>
              <w:rPr>
                <w:b/>
                <w:bCs/>
                <w:color w:val="C45911" w:themeColor="accent2" w:themeShade="BF"/>
              </w:rPr>
              <w:t>com uma consulta por fabricante</w:t>
            </w:r>
            <w:r w:rsidR="000D34DE" w:rsidRPr="004E083E">
              <w:rPr>
                <w:b/>
                <w:bCs/>
                <w:color w:val="C45911" w:themeColor="accent2" w:themeShade="BF"/>
              </w:rPr>
              <w:t xml:space="preserve"> – ver figura 4</w:t>
            </w:r>
          </w:p>
          <w:p w14:paraId="1A3F97F8" w14:textId="3CDD23B8" w:rsidR="000D34DE" w:rsidRPr="004E083E" w:rsidRDefault="004E083E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FF0000"/>
              </w:rPr>
            </w:pPr>
            <w:r w:rsidRPr="004E083E">
              <w:rPr>
                <w:b/>
                <w:bCs/>
                <w:color w:val="FF0000"/>
              </w:rPr>
              <w:t xml:space="preserve">Colocar um exemplo de SAIDA DO CONSOLE </w:t>
            </w:r>
            <w:r>
              <w:rPr>
                <w:b/>
                <w:bCs/>
                <w:color w:val="FF0000"/>
              </w:rPr>
              <w:t xml:space="preserve">ao remover um </w:t>
            </w:r>
            <w:r w:rsidR="003D192D">
              <w:rPr>
                <w:b/>
                <w:bCs/>
                <w:color w:val="FF0000"/>
              </w:rPr>
              <w:t xml:space="preserve">produto cadastrado </w:t>
            </w:r>
            <w:r>
              <w:rPr>
                <w:b/>
                <w:bCs/>
                <w:color w:val="FF0000"/>
              </w:rPr>
              <w:t>e mostrando depois todos os</w:t>
            </w:r>
            <w:r w:rsidR="003D192D">
              <w:rPr>
                <w:b/>
                <w:bCs/>
                <w:color w:val="FF0000"/>
              </w:rPr>
              <w:t xml:space="preserve"> produtos</w:t>
            </w:r>
            <w:r w:rsidR="00E366A3">
              <w:rPr>
                <w:b/>
                <w:bCs/>
                <w:color w:val="FF0000"/>
              </w:rPr>
              <w:t xml:space="preserve"> </w:t>
            </w:r>
            <w:r w:rsidR="000D34DE" w:rsidRPr="004E083E">
              <w:rPr>
                <w:b/>
                <w:bCs/>
                <w:color w:val="FF0000"/>
              </w:rPr>
              <w:t>– ver figura 5</w:t>
            </w:r>
          </w:p>
          <w:p w14:paraId="4FD009BD" w14:textId="77777777" w:rsidR="00D05CCE" w:rsidRDefault="00D05CCE" w:rsidP="008C22B6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14:paraId="7B128354" w14:textId="16CA307C" w:rsidR="00D05CCE" w:rsidRPr="006F0D05" w:rsidRDefault="00D05CCE" w:rsidP="008C22B6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Segue o</w:t>
            </w:r>
            <w:r w:rsidR="006A54AA">
              <w:rPr>
                <w:b/>
                <w:bCs/>
                <w:color w:val="1F3864" w:themeColor="accent5" w:themeShade="80"/>
                <w:sz w:val="24"/>
                <w:szCs w:val="24"/>
              </w:rPr>
              <w:t>s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exemplo</w:t>
            </w:r>
            <w:r w:rsidR="006A54AA">
              <w:rPr>
                <w:b/>
                <w:bCs/>
                <w:color w:val="1F3864" w:themeColor="accent5" w:themeShade="80"/>
                <w:sz w:val="24"/>
                <w:szCs w:val="24"/>
              </w:rPr>
              <w:t>s</w:t>
            </w:r>
            <w:r w:rsidR="00C45ADE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de SAIDA DE CONSOLE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:</w:t>
            </w:r>
          </w:p>
          <w:p w14:paraId="40411281" w14:textId="3444E7DB" w:rsidR="00D05CCE" w:rsidRDefault="00D05CCE" w:rsidP="008C22B6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 xml:space="preserve"> </w:t>
            </w:r>
            <w:r w:rsidR="008B43E6" w:rsidRPr="008B43E6">
              <w:rPr>
                <w:noProof/>
              </w:rPr>
              <w:drawing>
                <wp:inline distT="0" distB="0" distL="0" distR="0" wp14:anchorId="527F9AE4" wp14:editId="0899E8F9">
                  <wp:extent cx="6080188" cy="534352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2138" cy="5345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EA680D" w14:textId="111A182A" w:rsidR="002168F0" w:rsidRPr="005610DE" w:rsidRDefault="005610DE" w:rsidP="005610DE">
            <w:pPr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Figura</w:t>
            </w:r>
            <w:r w:rsidR="002168F0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 xml:space="preserve"> 1: Exemplo de </w:t>
            </w:r>
            <w:r w:rsidR="00AD5E0F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C</w:t>
            </w:r>
            <w:r w:rsidR="002168F0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adastr</w:t>
            </w:r>
            <w:r w:rsidR="00643098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o</w:t>
            </w:r>
            <w:r w:rsidR="002168F0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 xml:space="preserve"> de três </w:t>
            </w:r>
            <w:r w:rsidR="00273E3F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produtos</w:t>
            </w:r>
            <w:r w:rsidR="002168F0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 xml:space="preserve">. Perceba que 2 </w:t>
            </w:r>
            <w:r w:rsidR="00273E3F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deles</w:t>
            </w:r>
            <w:r w:rsidR="002168F0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 xml:space="preserve"> tem o mesmo fabricante</w:t>
            </w:r>
            <w:r w:rsidR="00A82FCE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.</w:t>
            </w:r>
          </w:p>
          <w:p w14:paraId="68A77BB6" w14:textId="15024B98" w:rsidR="00A82FCE" w:rsidRDefault="00287EF0" w:rsidP="008C22B6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287EF0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lastRenderedPageBreak/>
              <w:drawing>
                <wp:inline distT="0" distB="0" distL="0" distR="0" wp14:anchorId="141AC3D0" wp14:editId="51C989BE">
                  <wp:extent cx="3626623" cy="4905375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4554" cy="4929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13E7B5" w14:textId="1565C960" w:rsidR="00951339" w:rsidRDefault="00A82FCE" w:rsidP="00705A65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Figura 2: Exemplo de Consulta </w:t>
            </w:r>
            <w:r w:rsidR="00F50219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Todas </w:t>
            </w:r>
            <w:r w:rsidR="00273E3F">
              <w:rPr>
                <w:b/>
                <w:bCs/>
                <w:color w:val="1F3864" w:themeColor="accent5" w:themeShade="80"/>
                <w:sz w:val="24"/>
                <w:szCs w:val="24"/>
              </w:rPr>
              <w:t>os Produtos</w:t>
            </w:r>
            <w:r w:rsidR="00951339">
              <w:rPr>
                <w:b/>
                <w:bCs/>
                <w:color w:val="1F3864" w:themeColor="accent5" w:themeShade="80"/>
                <w:sz w:val="24"/>
                <w:szCs w:val="24"/>
              </w:rPr>
              <w:t>.</w:t>
            </w:r>
          </w:p>
          <w:p w14:paraId="47F96833" w14:textId="77777777" w:rsidR="00E350D0" w:rsidRDefault="00E350D0" w:rsidP="00705A65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14:paraId="4E349CAB" w14:textId="13063B3D" w:rsidR="00951339" w:rsidRDefault="00A74862" w:rsidP="008C22B6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A74862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drawing>
                <wp:inline distT="0" distB="0" distL="0" distR="0" wp14:anchorId="711B5BFD" wp14:editId="6F13EAE9">
                  <wp:extent cx="3286415" cy="2228850"/>
                  <wp:effectExtent l="0" t="0" r="9525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745" cy="2234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A1A73B" w14:textId="70763E45" w:rsidR="00E0614F" w:rsidRDefault="00951339" w:rsidP="006C700B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Figura 3: Exemplo de Consultar </w:t>
            </w:r>
            <w:r w:rsidR="00273E3F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Produto 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por Código.</w:t>
            </w:r>
          </w:p>
          <w:p w14:paraId="70E60191" w14:textId="44DC751D" w:rsidR="00E0614F" w:rsidRDefault="00F5299F" w:rsidP="002B0D72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F5299F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lastRenderedPageBreak/>
              <w:drawing>
                <wp:inline distT="0" distB="0" distL="0" distR="0" wp14:anchorId="5885B206" wp14:editId="31E56678">
                  <wp:extent cx="3457575" cy="2938474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779" cy="2940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306B95" w14:textId="620C6209" w:rsidR="00E0614F" w:rsidRDefault="00E0614F" w:rsidP="00E0614F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Figura </w:t>
            </w:r>
            <w:r w:rsidR="00FB274A">
              <w:rPr>
                <w:b/>
                <w:bCs/>
                <w:color w:val="1F3864" w:themeColor="accent5" w:themeShade="80"/>
                <w:sz w:val="24"/>
                <w:szCs w:val="24"/>
              </w:rPr>
              <w:t>4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: Exemplo de Consultar </w:t>
            </w:r>
            <w:r w:rsidR="00273E3F">
              <w:rPr>
                <w:b/>
                <w:bCs/>
                <w:color w:val="1F3864" w:themeColor="accent5" w:themeShade="80"/>
                <w:sz w:val="24"/>
                <w:szCs w:val="24"/>
              </w:rPr>
              <w:t>Produtos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por </w:t>
            </w:r>
            <w:r w:rsidR="002B0D72">
              <w:rPr>
                <w:b/>
                <w:bCs/>
                <w:color w:val="1F3864" w:themeColor="accent5" w:themeShade="80"/>
                <w:sz w:val="24"/>
                <w:szCs w:val="24"/>
              </w:rPr>
              <w:t>Fabricante</w:t>
            </w:r>
          </w:p>
          <w:p w14:paraId="29578DA8" w14:textId="77777777" w:rsidR="00E350D0" w:rsidRDefault="00E350D0" w:rsidP="00E0614F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14:paraId="51087AA4" w14:textId="7E6BCCDD" w:rsidR="000B02DA" w:rsidRDefault="00E350D0" w:rsidP="008C22B6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E350D0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drawing>
                <wp:inline distT="0" distB="0" distL="0" distR="0" wp14:anchorId="089F36E5" wp14:editId="5F09A55D">
                  <wp:extent cx="3429479" cy="5106113"/>
                  <wp:effectExtent l="0" t="0" r="0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79" cy="5106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452E65" w14:textId="323CA0D1" w:rsidR="000B02DA" w:rsidRPr="003A53D3" w:rsidRDefault="000B02DA" w:rsidP="008C22B6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F66155">
              <w:rPr>
                <w:b/>
                <w:bCs/>
                <w:color w:val="1F3864" w:themeColor="accent5" w:themeShade="80"/>
              </w:rPr>
              <w:t xml:space="preserve">Figura </w:t>
            </w:r>
            <w:r w:rsidR="00FB274A" w:rsidRPr="00F66155">
              <w:rPr>
                <w:b/>
                <w:bCs/>
                <w:color w:val="1F3864" w:themeColor="accent5" w:themeShade="80"/>
              </w:rPr>
              <w:t>5</w:t>
            </w:r>
            <w:r w:rsidRPr="00F66155">
              <w:rPr>
                <w:b/>
                <w:bCs/>
                <w:color w:val="1F3864" w:themeColor="accent5" w:themeShade="80"/>
              </w:rPr>
              <w:t xml:space="preserve">: Exemplo de </w:t>
            </w:r>
            <w:r w:rsidR="00D73121" w:rsidRPr="00F66155">
              <w:rPr>
                <w:b/>
                <w:bCs/>
                <w:color w:val="1F3864" w:themeColor="accent5" w:themeShade="80"/>
              </w:rPr>
              <w:t xml:space="preserve">Remover </w:t>
            </w:r>
            <w:r w:rsidR="00273E3F" w:rsidRPr="00F66155">
              <w:rPr>
                <w:b/>
                <w:bCs/>
                <w:color w:val="1F3864" w:themeColor="accent5" w:themeShade="80"/>
              </w:rPr>
              <w:t xml:space="preserve">Produto </w:t>
            </w:r>
            <w:r w:rsidR="00D73121" w:rsidRPr="00F66155">
              <w:rPr>
                <w:b/>
                <w:bCs/>
                <w:color w:val="1F3864" w:themeColor="accent5" w:themeShade="80"/>
              </w:rPr>
              <w:t>do cadastro e depois Consultar Tod</w:t>
            </w:r>
            <w:r w:rsidR="00273E3F" w:rsidRPr="00F66155">
              <w:rPr>
                <w:b/>
                <w:bCs/>
                <w:color w:val="1F3864" w:themeColor="accent5" w:themeShade="80"/>
              </w:rPr>
              <w:t>o</w:t>
            </w:r>
            <w:r w:rsidR="00D73121" w:rsidRPr="00F66155">
              <w:rPr>
                <w:b/>
                <w:bCs/>
                <w:color w:val="1F3864" w:themeColor="accent5" w:themeShade="80"/>
              </w:rPr>
              <w:t xml:space="preserve">s </w:t>
            </w:r>
            <w:r w:rsidR="00273E3F" w:rsidRPr="00F66155">
              <w:rPr>
                <w:b/>
                <w:bCs/>
                <w:color w:val="1F3864" w:themeColor="accent5" w:themeShade="80"/>
              </w:rPr>
              <w:t>o</w:t>
            </w:r>
            <w:r w:rsidR="00D73121" w:rsidRPr="00F66155">
              <w:rPr>
                <w:b/>
                <w:bCs/>
                <w:color w:val="1F3864" w:themeColor="accent5" w:themeShade="80"/>
              </w:rPr>
              <w:t xml:space="preserve">s </w:t>
            </w:r>
            <w:r w:rsidR="00273E3F" w:rsidRPr="00F66155">
              <w:rPr>
                <w:b/>
                <w:bCs/>
                <w:color w:val="1F3864" w:themeColor="accent5" w:themeShade="80"/>
              </w:rPr>
              <w:t>Produtos</w:t>
            </w:r>
            <w:r w:rsidR="00D73121" w:rsidRPr="00F66155">
              <w:rPr>
                <w:b/>
                <w:bCs/>
                <w:color w:val="1F3864" w:themeColor="accent5" w:themeShade="80"/>
              </w:rPr>
              <w:t>. Veja que a p</w:t>
            </w:r>
            <w:r w:rsidR="00F66155" w:rsidRPr="00F66155">
              <w:rPr>
                <w:b/>
                <w:bCs/>
                <w:color w:val="1F3864" w:themeColor="accent5" w:themeShade="80"/>
              </w:rPr>
              <w:t>roduto</w:t>
            </w:r>
            <w:r w:rsidR="00D73121" w:rsidRPr="00F66155">
              <w:rPr>
                <w:b/>
                <w:bCs/>
                <w:color w:val="1F3864" w:themeColor="accent5" w:themeShade="80"/>
              </w:rPr>
              <w:t xml:space="preserve"> de código </w:t>
            </w:r>
            <w:r w:rsidR="00E36FF0">
              <w:rPr>
                <w:b/>
                <w:bCs/>
                <w:color w:val="1F3864" w:themeColor="accent5" w:themeShade="80"/>
              </w:rPr>
              <w:t>2</w:t>
            </w:r>
            <w:r w:rsidR="00D73121" w:rsidRPr="00F66155">
              <w:rPr>
                <w:b/>
                <w:bCs/>
                <w:color w:val="1F3864" w:themeColor="accent5" w:themeShade="80"/>
              </w:rPr>
              <w:t xml:space="preserve"> foi </w:t>
            </w:r>
            <w:r w:rsidR="00273E3F" w:rsidRPr="00F66155">
              <w:rPr>
                <w:b/>
                <w:bCs/>
                <w:color w:val="1F3864" w:themeColor="accent5" w:themeShade="80"/>
              </w:rPr>
              <w:t>removido</w:t>
            </w:r>
            <w:r w:rsidR="00D73121" w:rsidRPr="00F66155">
              <w:rPr>
                <w:b/>
                <w:bCs/>
                <w:color w:val="1F3864" w:themeColor="accent5" w:themeShade="80"/>
              </w:rPr>
              <w:t xml:space="preserve"> e não aparece mais no sistema</w:t>
            </w:r>
            <w:r w:rsidR="00C92FEE" w:rsidRPr="00F66155">
              <w:rPr>
                <w:b/>
                <w:bCs/>
                <w:color w:val="1F3864" w:themeColor="accent5" w:themeShade="80"/>
              </w:rPr>
              <w:t>.</w:t>
            </w:r>
          </w:p>
        </w:tc>
      </w:tr>
    </w:tbl>
    <w:p w14:paraId="43A8035C" w14:textId="77777777" w:rsidR="00D05CCE" w:rsidRDefault="00D05CCE" w:rsidP="00D05CCE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D05CCE" w14:paraId="4CDB3C3D" w14:textId="77777777" w:rsidTr="008C22B6">
        <w:tc>
          <w:tcPr>
            <w:tcW w:w="9716" w:type="dxa"/>
            <w:shd w:val="clear" w:color="auto" w:fill="FFFFFF" w:themeFill="background1"/>
          </w:tcPr>
          <w:p w14:paraId="1F95B205" w14:textId="7A7CC5A6" w:rsidR="00D05CCE" w:rsidRDefault="00D05CCE" w:rsidP="009C1484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>presentação do Código</w:t>
            </w:r>
            <w:r w:rsid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05276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TEXTO)</w:t>
            </w:r>
          </w:p>
        </w:tc>
      </w:tr>
      <w:tr w:rsidR="00D05CCE" w14:paraId="2C0CC09B" w14:textId="77777777" w:rsidTr="008C22B6">
        <w:tc>
          <w:tcPr>
            <w:tcW w:w="9716" w:type="dxa"/>
            <w:shd w:val="clear" w:color="auto" w:fill="FFFFFF" w:themeFill="background1"/>
          </w:tcPr>
          <w:p w14:paraId="75C99D22" w14:textId="77777777" w:rsidR="0005040A" w:rsidRDefault="0005040A" w:rsidP="0005040A">
            <w:pPr>
              <w:ind w:firstLine="0"/>
              <w:jc w:val="center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rFonts w:eastAsia="Times New Roman"/>
                <w:color w:val="FF0000"/>
                <w:sz w:val="40"/>
                <w:szCs w:val="40"/>
              </w:rPr>
              <w:t>(COLOCAR CÓDIGO AQUI)</w:t>
            </w:r>
          </w:p>
          <w:p w14:paraId="529E0C59" w14:textId="77777777" w:rsidR="0005040A" w:rsidRPr="00B816D5" w:rsidRDefault="0005040A" w:rsidP="0005040A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 w:rsidRPr="00E56F4D">
              <w:rPr>
                <w:rFonts w:eastAsia="Times New Roman"/>
                <w:color w:val="FF0000"/>
                <w:sz w:val="28"/>
                <w:szCs w:val="28"/>
              </w:rPr>
              <w:t>(Não esquecer do identificador pessoal)</w:t>
            </w:r>
          </w:p>
          <w:p w14:paraId="144C9ADC" w14:textId="7BEE0A94" w:rsidR="0005040A" w:rsidRDefault="0005040A" w:rsidP="0005040A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 w:rsidRPr="00E56F4D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(Não esquecer que o código deve ser em texto</w:t>
            </w:r>
            <w:r w:rsidR="00E56F4D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. SE COLOCAR IMAGEM NÃO SERÁ AVALIADO</w:t>
            </w:r>
            <w:r w:rsidRPr="00E56F4D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)</w:t>
            </w:r>
          </w:p>
          <w:p w14:paraId="11A2C282" w14:textId="6D0A3BCA" w:rsidR="00D05CCE" w:rsidRPr="0005040A" w:rsidRDefault="0005040A" w:rsidP="0005040A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>(Não esquecer de inserir comentários)</w:t>
            </w:r>
          </w:p>
        </w:tc>
      </w:tr>
    </w:tbl>
    <w:p w14:paraId="0045C9D0" w14:textId="77777777" w:rsidR="00D05CCE" w:rsidRDefault="00D05CCE" w:rsidP="00D05CCE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D05CCE" w14:paraId="2EAD17CD" w14:textId="77777777" w:rsidTr="008C22B6">
        <w:tc>
          <w:tcPr>
            <w:tcW w:w="9716" w:type="dxa"/>
          </w:tcPr>
          <w:p w14:paraId="105BD954" w14:textId="2C4D1402" w:rsidR="00D05CCE" w:rsidRDefault="00D05CCE" w:rsidP="009C1484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Saída do Console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CB7CF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IMAGEM</w:t>
            </w:r>
            <w:r w:rsidR="006167AD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– PRINT DA TELA</w:t>
            </w:r>
            <w:r w:rsidR="00CB7CF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)</w:t>
            </w:r>
          </w:p>
        </w:tc>
      </w:tr>
      <w:tr w:rsidR="00D05CCE" w14:paraId="08E4E206" w14:textId="77777777" w:rsidTr="008C22B6">
        <w:tc>
          <w:tcPr>
            <w:tcW w:w="9716" w:type="dxa"/>
          </w:tcPr>
          <w:p w14:paraId="30AAC97B" w14:textId="77777777" w:rsidR="0088030D" w:rsidRDefault="0088030D" w:rsidP="0088030D">
            <w:pPr>
              <w:ind w:firstLine="0"/>
              <w:jc w:val="center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rFonts w:eastAsia="Times New Roman"/>
                <w:color w:val="FF0000"/>
                <w:sz w:val="40"/>
                <w:szCs w:val="40"/>
              </w:rPr>
              <w:t>(COLOCAR SAÍDA DO CONSOLE AQUI)</w:t>
            </w:r>
          </w:p>
          <w:p w14:paraId="571DA49F" w14:textId="77777777" w:rsidR="00AD5E0F" w:rsidRDefault="00AF1419" w:rsidP="001E7CAB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 w:rsidRPr="00D369DC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(Não esquecer do identificador pessoal</w:t>
            </w:r>
            <w:r w:rsidR="00D369DC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 xml:space="preserve"> em pelo menos uma das figuras</w:t>
            </w:r>
            <w:r w:rsidRPr="00D369DC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)</w:t>
            </w:r>
          </w:p>
          <w:p w14:paraId="62D7DEBA" w14:textId="77777777" w:rsidR="00BD737F" w:rsidRDefault="00BD737F" w:rsidP="001E7CAB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>Não esquecer que aqui são 5 prints:</w:t>
            </w:r>
          </w:p>
          <w:p w14:paraId="373F8784" w14:textId="7B3B8544" w:rsidR="00BD737F" w:rsidRDefault="00BD737F" w:rsidP="00E36FF0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 xml:space="preserve">- </w:t>
            </w:r>
            <w:r w:rsidR="00933833">
              <w:rPr>
                <w:rFonts w:eastAsia="Times New Roman"/>
                <w:color w:val="FF0000"/>
                <w:sz w:val="28"/>
                <w:szCs w:val="28"/>
              </w:rPr>
              <w:t>Um</w:t>
            </w:r>
            <w:r>
              <w:rPr>
                <w:rFonts w:eastAsia="Times New Roman"/>
                <w:color w:val="FF0000"/>
                <w:sz w:val="28"/>
                <w:szCs w:val="28"/>
              </w:rPr>
              <w:t xml:space="preserve"> print mostrando cadastro de produtos (2 deles mesmo fabricante)</w:t>
            </w:r>
          </w:p>
          <w:p w14:paraId="264FAE27" w14:textId="521583BC" w:rsidR="00BD737F" w:rsidRDefault="00BD737F" w:rsidP="00E36FF0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 xml:space="preserve">- </w:t>
            </w:r>
            <w:r w:rsidR="00933833">
              <w:rPr>
                <w:rFonts w:eastAsia="Times New Roman"/>
                <w:color w:val="FF0000"/>
                <w:sz w:val="28"/>
                <w:szCs w:val="28"/>
              </w:rPr>
              <w:t>Um</w:t>
            </w:r>
            <w:r>
              <w:rPr>
                <w:rFonts w:eastAsia="Times New Roman"/>
                <w:color w:val="FF0000"/>
                <w:sz w:val="28"/>
                <w:szCs w:val="28"/>
              </w:rPr>
              <w:t xml:space="preserve"> print</w:t>
            </w:r>
            <w:r w:rsidR="00933833">
              <w:rPr>
                <w:rFonts w:eastAsia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color w:val="FF0000"/>
                <w:sz w:val="28"/>
                <w:szCs w:val="28"/>
              </w:rPr>
              <w:t xml:space="preserve">mostrando todos </w:t>
            </w:r>
            <w:r w:rsidR="00933833">
              <w:rPr>
                <w:rFonts w:eastAsia="Times New Roman"/>
                <w:color w:val="FF0000"/>
                <w:sz w:val="28"/>
                <w:szCs w:val="28"/>
              </w:rPr>
              <w:t xml:space="preserve">os </w:t>
            </w:r>
            <w:r>
              <w:rPr>
                <w:rFonts w:eastAsia="Times New Roman"/>
                <w:color w:val="FF0000"/>
                <w:sz w:val="28"/>
                <w:szCs w:val="28"/>
              </w:rPr>
              <w:t>pr</w:t>
            </w:r>
            <w:r w:rsidR="00933833">
              <w:rPr>
                <w:rFonts w:eastAsia="Times New Roman"/>
                <w:color w:val="FF0000"/>
                <w:sz w:val="28"/>
                <w:szCs w:val="28"/>
              </w:rPr>
              <w:t>odutos cadastrados.</w:t>
            </w:r>
          </w:p>
          <w:p w14:paraId="581D5C89" w14:textId="0DB215D3" w:rsidR="00933833" w:rsidRDefault="00933833" w:rsidP="00E36FF0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>- Um print mostrando a consulta por código.</w:t>
            </w:r>
          </w:p>
          <w:p w14:paraId="7E806908" w14:textId="7C9EB7AA" w:rsidR="00933833" w:rsidRDefault="00933833" w:rsidP="00E36FF0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>- Um print mostrando a consulta por fabricante.</w:t>
            </w:r>
          </w:p>
          <w:p w14:paraId="4176E2BA" w14:textId="47B7B196" w:rsidR="00BD737F" w:rsidRPr="00E366A3" w:rsidRDefault="00933833" w:rsidP="00E36FF0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>- Um print mostrando remoção de um produto</w:t>
            </w:r>
            <w:r w:rsidR="00E36FF0">
              <w:rPr>
                <w:rFonts w:eastAsia="Times New Roman"/>
                <w:color w:val="FF0000"/>
                <w:sz w:val="28"/>
                <w:szCs w:val="28"/>
              </w:rPr>
              <w:t>.</w:t>
            </w:r>
            <w:r>
              <w:rPr>
                <w:rFonts w:eastAsia="Times New Roman"/>
                <w:color w:val="FF0000"/>
                <w:sz w:val="28"/>
                <w:szCs w:val="28"/>
              </w:rPr>
              <w:t xml:space="preserve"> </w:t>
            </w:r>
          </w:p>
        </w:tc>
      </w:tr>
    </w:tbl>
    <w:p w14:paraId="4FBFBB99" w14:textId="302685EF" w:rsidR="00D05CCE" w:rsidRDefault="00D05CCE" w:rsidP="00D05CCE">
      <w:pPr>
        <w:ind w:firstLine="0"/>
      </w:pPr>
    </w:p>
    <w:sectPr w:rsidR="00D05CCE" w:rsidSect="0011171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080" w:bottom="1440" w:left="1080" w:header="709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498F8" w14:textId="77777777" w:rsidR="00110CB5" w:rsidRDefault="00110CB5" w:rsidP="00B5761D">
      <w:r>
        <w:separator/>
      </w:r>
    </w:p>
    <w:p w14:paraId="017D11D4" w14:textId="77777777" w:rsidR="00110CB5" w:rsidRDefault="00110CB5" w:rsidP="00B5761D"/>
    <w:p w14:paraId="36219A2E" w14:textId="77777777" w:rsidR="00110CB5" w:rsidRDefault="00110CB5" w:rsidP="00B5761D"/>
  </w:endnote>
  <w:endnote w:type="continuationSeparator" w:id="0">
    <w:p w14:paraId="10E718C8" w14:textId="77777777" w:rsidR="00110CB5" w:rsidRDefault="00110CB5" w:rsidP="00B5761D">
      <w:r>
        <w:continuationSeparator/>
      </w:r>
    </w:p>
    <w:p w14:paraId="0CAE64A9" w14:textId="77777777" w:rsidR="00110CB5" w:rsidRDefault="00110CB5" w:rsidP="00B5761D"/>
    <w:p w14:paraId="19585D1F" w14:textId="77777777" w:rsidR="00110CB5" w:rsidRDefault="00110CB5" w:rsidP="00B5761D"/>
  </w:endnote>
  <w:endnote w:type="continuationNotice" w:id="1">
    <w:p w14:paraId="0AEBF1B0" w14:textId="77777777" w:rsidR="00110CB5" w:rsidRDefault="00110CB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88BC2" w14:textId="77777777" w:rsidR="00F74E72" w:rsidRDefault="00F74E7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068754"/>
      <w:docPartObj>
        <w:docPartGallery w:val="Page Numbers (Bottom of Page)"/>
        <w:docPartUnique/>
      </w:docPartObj>
    </w:sdtPr>
    <w:sdtEndPr>
      <w:rPr>
        <w:color w:val="F5A607"/>
      </w:rPr>
    </w:sdtEndPr>
    <w:sdtContent>
      <w:p w14:paraId="5EEEC14D" w14:textId="773D9400" w:rsidR="009B17A9" w:rsidRDefault="009B17A9" w:rsidP="00D2799E">
        <w:pPr>
          <w:pStyle w:val="Rodap"/>
          <w:tabs>
            <w:tab w:val="clear" w:pos="4252"/>
            <w:tab w:val="center" w:pos="5220"/>
          </w:tabs>
          <w:ind w:firstLine="0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78F3F07" wp14:editId="205E11DE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-96578</wp:posOffset>
                  </wp:positionV>
                  <wp:extent cx="6171631" cy="45719"/>
                  <wp:effectExtent l="38100" t="0" r="76835" b="12065"/>
                  <wp:wrapSquare wrapText="bothSides"/>
                  <wp:docPr id="41" name="Fluxograma: Decisão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71631" cy="45719"/>
                          </a:xfrm>
                          <a:prstGeom prst="flowChartDecision">
                            <a:avLst/>
                          </a:prstGeom>
                          <a:solidFill>
                            <a:srgbClr val="113162"/>
                          </a:solidFill>
                          <a:ln w="9525">
                            <a:solidFill>
                              <a:srgbClr val="11316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4B75407D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41" o:spid="_x0000_s1026" type="#_x0000_t110" style="position:absolute;margin-left:-.2pt;margin-top:-7.6pt;width:485.9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" fillcolor="#113162" strokecolor="#113162">
                  <w10:wrap type="square"/>
                </v:shape>
              </w:pict>
            </mc:Fallback>
          </mc:AlternateContent>
        </w:r>
      </w:p>
      <w:p w14:paraId="087A91AD" w14:textId="15FAB45B" w:rsidR="009B17A9" w:rsidRPr="00D2799E" w:rsidRDefault="009B17A9" w:rsidP="00D2799E">
        <w:pPr>
          <w:pStyle w:val="Rodap"/>
          <w:ind w:firstLine="0"/>
          <w:jc w:val="center"/>
          <w:rPr>
            <w:color w:val="F5A607"/>
          </w:rPr>
        </w:pPr>
        <w:r w:rsidRPr="00D2799E">
          <w:rPr>
            <w:color w:val="F5A607"/>
          </w:rPr>
          <w:fldChar w:fldCharType="begin"/>
        </w:r>
        <w:r w:rsidRPr="00D2799E">
          <w:rPr>
            <w:color w:val="F5A607"/>
          </w:rPr>
          <w:instrText>PAGE    \* MERGEFORMAT</w:instrText>
        </w:r>
        <w:r w:rsidRPr="00D2799E">
          <w:rPr>
            <w:color w:val="F5A607"/>
          </w:rPr>
          <w:fldChar w:fldCharType="separate"/>
        </w:r>
        <w:r w:rsidRPr="00D2799E">
          <w:rPr>
            <w:color w:val="F5A607"/>
          </w:rPr>
          <w:t>2</w:t>
        </w:r>
        <w:r w:rsidRPr="00D2799E">
          <w:rPr>
            <w:color w:val="F5A607"/>
          </w:rPr>
          <w:fldChar w:fldCharType="end"/>
        </w:r>
      </w:p>
    </w:sdtContent>
  </w:sdt>
  <w:p w14:paraId="4AC759CF" w14:textId="1CF32997" w:rsidR="009B17A9" w:rsidRPr="00955E07" w:rsidRDefault="009B17A9" w:rsidP="005C35CA">
    <w:pPr>
      <w:pStyle w:val="Rodap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524B2" w14:textId="77777777" w:rsidR="00F74E72" w:rsidRDefault="00F74E7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A5A81" w14:textId="77777777" w:rsidR="00110CB5" w:rsidRDefault="00110CB5" w:rsidP="00B5761D">
      <w:r>
        <w:separator/>
      </w:r>
    </w:p>
    <w:p w14:paraId="5E3EC859" w14:textId="77777777" w:rsidR="00110CB5" w:rsidRDefault="00110CB5" w:rsidP="00B5761D"/>
    <w:p w14:paraId="2998F518" w14:textId="77777777" w:rsidR="00110CB5" w:rsidRDefault="00110CB5" w:rsidP="00B5761D"/>
  </w:footnote>
  <w:footnote w:type="continuationSeparator" w:id="0">
    <w:p w14:paraId="416E6D38" w14:textId="77777777" w:rsidR="00110CB5" w:rsidRDefault="00110CB5" w:rsidP="00B5761D">
      <w:r>
        <w:continuationSeparator/>
      </w:r>
    </w:p>
    <w:p w14:paraId="4460C2CD" w14:textId="77777777" w:rsidR="00110CB5" w:rsidRDefault="00110CB5" w:rsidP="00B5761D"/>
    <w:p w14:paraId="4F1E1AEC" w14:textId="77777777" w:rsidR="00110CB5" w:rsidRDefault="00110CB5" w:rsidP="00B5761D"/>
  </w:footnote>
  <w:footnote w:type="continuationNotice" w:id="1">
    <w:p w14:paraId="62D5F05D" w14:textId="77777777" w:rsidR="00110CB5" w:rsidRDefault="00110CB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670E9" w14:textId="77777777" w:rsidR="00F74E72" w:rsidRDefault="00F74E7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38076" w14:textId="497EC81F" w:rsidR="009B17A9" w:rsidRDefault="009B17A9" w:rsidP="007B06F8">
    <w:pPr>
      <w:pStyle w:val="CabealhodoSumrio"/>
    </w:pPr>
    <w:r>
      <w:rPr>
        <w:noProof/>
      </w:rPr>
      <w:drawing>
        <wp:anchor distT="0" distB="0" distL="114300" distR="114300" simplePos="0" relativeHeight="251640320" behindDoc="0" locked="0" layoutInCell="1" allowOverlap="1" wp14:anchorId="4994228F" wp14:editId="16D52EB0">
          <wp:simplePos x="0" y="0"/>
          <wp:positionH relativeFrom="column">
            <wp:posOffset>-19026</wp:posOffset>
          </wp:positionH>
          <wp:positionV relativeFrom="paragraph">
            <wp:posOffset>-338970</wp:posOffset>
          </wp:positionV>
          <wp:extent cx="3197225" cy="659765"/>
          <wp:effectExtent l="0" t="0" r="3175" b="6985"/>
          <wp:wrapSquare wrapText="bothSides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7225" cy="659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F0D05">
      <w:t>Caderno de Respostas</w:t>
    </w:r>
    <w:r>
      <w:t xml:space="preserve"> d</w:t>
    </w:r>
    <w:r w:rsidR="006F0D05">
      <w:t>a</w:t>
    </w:r>
    <w:r>
      <w:t xml:space="preserve"> Atividade Prática de </w:t>
    </w:r>
    <w:r w:rsidR="00EF7082">
      <w:t>Lógica de Programação e Algoritmos.</w:t>
    </w:r>
  </w:p>
  <w:p w14:paraId="2449EB30" w14:textId="01FF279D" w:rsidR="009B17A9" w:rsidRDefault="009B17A9" w:rsidP="00947280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727360" behindDoc="0" locked="0" layoutInCell="1" allowOverlap="1" wp14:anchorId="648F91CD" wp14:editId="3C46A2BA">
              <wp:simplePos x="0" y="0"/>
              <wp:positionH relativeFrom="column">
                <wp:posOffset>6350</wp:posOffset>
              </wp:positionH>
              <wp:positionV relativeFrom="paragraph">
                <wp:posOffset>85090</wp:posOffset>
              </wp:positionV>
              <wp:extent cx="6165215" cy="45085"/>
              <wp:effectExtent l="0" t="0" r="6985" b="0"/>
              <wp:wrapNone/>
              <wp:docPr id="16" name="Retângul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65215" cy="45085"/>
                      </a:xfrm>
                      <a:prstGeom prst="rect">
                        <a:avLst/>
                      </a:prstGeom>
                      <a:solidFill>
                        <a:srgbClr val="F5A60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AAA2D1" id="Retângulo 16" o:spid="_x0000_s1026" style="position:absolute;margin-left:.5pt;margin-top:6.7pt;width:485.45pt;height:3.5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" fillcolor="#f5a607" stroked="f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5A024" w14:textId="77777777" w:rsidR="00F74E72" w:rsidRDefault="00F74E7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26252"/>
    <w:multiLevelType w:val="hybridMultilevel"/>
    <w:tmpl w:val="DD00E3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43464"/>
    <w:multiLevelType w:val="hybridMultilevel"/>
    <w:tmpl w:val="F9B080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1">
      <w:start w:val="1"/>
      <w:numFmt w:val="decimal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E574B"/>
    <w:multiLevelType w:val="hybridMultilevel"/>
    <w:tmpl w:val="DD00E3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140F2"/>
    <w:multiLevelType w:val="hybridMultilevel"/>
    <w:tmpl w:val="DD00E3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06256"/>
    <w:multiLevelType w:val="hybridMultilevel"/>
    <w:tmpl w:val="DD00E3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65700">
    <w:abstractNumId w:val="0"/>
  </w:num>
  <w:num w:numId="2" w16cid:durableId="1256784913">
    <w:abstractNumId w:val="2"/>
  </w:num>
  <w:num w:numId="3" w16cid:durableId="1123305403">
    <w:abstractNumId w:val="4"/>
  </w:num>
  <w:num w:numId="4" w16cid:durableId="59837121">
    <w:abstractNumId w:val="3"/>
  </w:num>
  <w:num w:numId="5" w16cid:durableId="217594521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5C0"/>
    <w:rsid w:val="00000943"/>
    <w:rsid w:val="00000E59"/>
    <w:rsid w:val="00000EC3"/>
    <w:rsid w:val="0000143C"/>
    <w:rsid w:val="00002A30"/>
    <w:rsid w:val="00002B60"/>
    <w:rsid w:val="00002E07"/>
    <w:rsid w:val="00002FD5"/>
    <w:rsid w:val="00003606"/>
    <w:rsid w:val="000041AF"/>
    <w:rsid w:val="00004769"/>
    <w:rsid w:val="000060E8"/>
    <w:rsid w:val="00006459"/>
    <w:rsid w:val="00006DF1"/>
    <w:rsid w:val="00010C90"/>
    <w:rsid w:val="00011A0B"/>
    <w:rsid w:val="000132FF"/>
    <w:rsid w:val="00015B61"/>
    <w:rsid w:val="0001655E"/>
    <w:rsid w:val="00016740"/>
    <w:rsid w:val="00020016"/>
    <w:rsid w:val="00022100"/>
    <w:rsid w:val="00022E78"/>
    <w:rsid w:val="00025E5E"/>
    <w:rsid w:val="0002665B"/>
    <w:rsid w:val="000266E3"/>
    <w:rsid w:val="00031240"/>
    <w:rsid w:val="000340E5"/>
    <w:rsid w:val="00034532"/>
    <w:rsid w:val="00035DC5"/>
    <w:rsid w:val="0003600E"/>
    <w:rsid w:val="00036D24"/>
    <w:rsid w:val="000379B1"/>
    <w:rsid w:val="000379B4"/>
    <w:rsid w:val="00037EF3"/>
    <w:rsid w:val="00040B17"/>
    <w:rsid w:val="00041079"/>
    <w:rsid w:val="000415FF"/>
    <w:rsid w:val="00042480"/>
    <w:rsid w:val="0004321A"/>
    <w:rsid w:val="000457F7"/>
    <w:rsid w:val="00045FF3"/>
    <w:rsid w:val="00046C87"/>
    <w:rsid w:val="000479C1"/>
    <w:rsid w:val="0005040A"/>
    <w:rsid w:val="00050CC4"/>
    <w:rsid w:val="00052394"/>
    <w:rsid w:val="0005276B"/>
    <w:rsid w:val="0005307D"/>
    <w:rsid w:val="00054080"/>
    <w:rsid w:val="000548CB"/>
    <w:rsid w:val="00055E82"/>
    <w:rsid w:val="00056244"/>
    <w:rsid w:val="0005682D"/>
    <w:rsid w:val="00057000"/>
    <w:rsid w:val="000604B3"/>
    <w:rsid w:val="0006452B"/>
    <w:rsid w:val="00064985"/>
    <w:rsid w:val="00065440"/>
    <w:rsid w:val="00070775"/>
    <w:rsid w:val="0007156F"/>
    <w:rsid w:val="00073CED"/>
    <w:rsid w:val="00074CD1"/>
    <w:rsid w:val="000751EC"/>
    <w:rsid w:val="00075700"/>
    <w:rsid w:val="00076754"/>
    <w:rsid w:val="00077D2E"/>
    <w:rsid w:val="0008026A"/>
    <w:rsid w:val="000815CC"/>
    <w:rsid w:val="000816FC"/>
    <w:rsid w:val="00082010"/>
    <w:rsid w:val="00082A10"/>
    <w:rsid w:val="00085A46"/>
    <w:rsid w:val="00085A92"/>
    <w:rsid w:val="00085B3C"/>
    <w:rsid w:val="00087278"/>
    <w:rsid w:val="00087861"/>
    <w:rsid w:val="00090AF7"/>
    <w:rsid w:val="00091221"/>
    <w:rsid w:val="00093299"/>
    <w:rsid w:val="000932A1"/>
    <w:rsid w:val="000933DD"/>
    <w:rsid w:val="0009455B"/>
    <w:rsid w:val="0009650A"/>
    <w:rsid w:val="00096AAF"/>
    <w:rsid w:val="00097691"/>
    <w:rsid w:val="00097996"/>
    <w:rsid w:val="000A13AF"/>
    <w:rsid w:val="000A13C3"/>
    <w:rsid w:val="000A1CB8"/>
    <w:rsid w:val="000A2793"/>
    <w:rsid w:val="000A3133"/>
    <w:rsid w:val="000A3D1C"/>
    <w:rsid w:val="000A507A"/>
    <w:rsid w:val="000A5F37"/>
    <w:rsid w:val="000A6589"/>
    <w:rsid w:val="000A79B9"/>
    <w:rsid w:val="000A7D6F"/>
    <w:rsid w:val="000B01C7"/>
    <w:rsid w:val="000B02DA"/>
    <w:rsid w:val="000B05B3"/>
    <w:rsid w:val="000B22A8"/>
    <w:rsid w:val="000B2CFD"/>
    <w:rsid w:val="000B34F6"/>
    <w:rsid w:val="000B40CF"/>
    <w:rsid w:val="000B4F8D"/>
    <w:rsid w:val="000B543C"/>
    <w:rsid w:val="000B73B2"/>
    <w:rsid w:val="000B760D"/>
    <w:rsid w:val="000B76A6"/>
    <w:rsid w:val="000B7E6E"/>
    <w:rsid w:val="000C0DEC"/>
    <w:rsid w:val="000C1795"/>
    <w:rsid w:val="000C2C41"/>
    <w:rsid w:val="000C332D"/>
    <w:rsid w:val="000C332F"/>
    <w:rsid w:val="000C6A6D"/>
    <w:rsid w:val="000C6B2C"/>
    <w:rsid w:val="000C754F"/>
    <w:rsid w:val="000C75FC"/>
    <w:rsid w:val="000D0A61"/>
    <w:rsid w:val="000D0DC5"/>
    <w:rsid w:val="000D13C3"/>
    <w:rsid w:val="000D1427"/>
    <w:rsid w:val="000D1DDA"/>
    <w:rsid w:val="000D2464"/>
    <w:rsid w:val="000D285F"/>
    <w:rsid w:val="000D28BC"/>
    <w:rsid w:val="000D29F7"/>
    <w:rsid w:val="000D34DE"/>
    <w:rsid w:val="000D37AD"/>
    <w:rsid w:val="000D3FE1"/>
    <w:rsid w:val="000D4784"/>
    <w:rsid w:val="000D48CE"/>
    <w:rsid w:val="000D4E5E"/>
    <w:rsid w:val="000D53BA"/>
    <w:rsid w:val="000D53F3"/>
    <w:rsid w:val="000D5D97"/>
    <w:rsid w:val="000D6586"/>
    <w:rsid w:val="000D7178"/>
    <w:rsid w:val="000D75F9"/>
    <w:rsid w:val="000E03AB"/>
    <w:rsid w:val="000E19B5"/>
    <w:rsid w:val="000E22E6"/>
    <w:rsid w:val="000E313C"/>
    <w:rsid w:val="000E4B75"/>
    <w:rsid w:val="000E57A8"/>
    <w:rsid w:val="000E5E27"/>
    <w:rsid w:val="000E61AE"/>
    <w:rsid w:val="000E64F3"/>
    <w:rsid w:val="000E6593"/>
    <w:rsid w:val="000F09BC"/>
    <w:rsid w:val="000F16EF"/>
    <w:rsid w:val="000F1855"/>
    <w:rsid w:val="000F19B4"/>
    <w:rsid w:val="000F1FBA"/>
    <w:rsid w:val="000F274D"/>
    <w:rsid w:val="000F41F9"/>
    <w:rsid w:val="000F45D1"/>
    <w:rsid w:val="000F6AC4"/>
    <w:rsid w:val="000F6B7B"/>
    <w:rsid w:val="000F6D6D"/>
    <w:rsid w:val="000F6DDA"/>
    <w:rsid w:val="000F71CA"/>
    <w:rsid w:val="001000E1"/>
    <w:rsid w:val="00100429"/>
    <w:rsid w:val="00100D7C"/>
    <w:rsid w:val="001012F6"/>
    <w:rsid w:val="001026DD"/>
    <w:rsid w:val="00103486"/>
    <w:rsid w:val="001039AF"/>
    <w:rsid w:val="00105B62"/>
    <w:rsid w:val="00105E51"/>
    <w:rsid w:val="001063AF"/>
    <w:rsid w:val="00106B1D"/>
    <w:rsid w:val="0010753D"/>
    <w:rsid w:val="001109FD"/>
    <w:rsid w:val="00110CB5"/>
    <w:rsid w:val="0011171E"/>
    <w:rsid w:val="001129BE"/>
    <w:rsid w:val="00113263"/>
    <w:rsid w:val="00113353"/>
    <w:rsid w:val="00113435"/>
    <w:rsid w:val="00113633"/>
    <w:rsid w:val="00114202"/>
    <w:rsid w:val="00114E6F"/>
    <w:rsid w:val="001159DF"/>
    <w:rsid w:val="00117A92"/>
    <w:rsid w:val="00117FDE"/>
    <w:rsid w:val="0012034E"/>
    <w:rsid w:val="00121EEA"/>
    <w:rsid w:val="00123122"/>
    <w:rsid w:val="001234A2"/>
    <w:rsid w:val="00123794"/>
    <w:rsid w:val="00123988"/>
    <w:rsid w:val="00123996"/>
    <w:rsid w:val="00124907"/>
    <w:rsid w:val="001252DB"/>
    <w:rsid w:val="001265B7"/>
    <w:rsid w:val="00127B88"/>
    <w:rsid w:val="00127C1D"/>
    <w:rsid w:val="00132366"/>
    <w:rsid w:val="001337CC"/>
    <w:rsid w:val="001348B4"/>
    <w:rsid w:val="00135268"/>
    <w:rsid w:val="001354E4"/>
    <w:rsid w:val="00135ACE"/>
    <w:rsid w:val="0013732A"/>
    <w:rsid w:val="00137463"/>
    <w:rsid w:val="00137A1A"/>
    <w:rsid w:val="001406A0"/>
    <w:rsid w:val="00141363"/>
    <w:rsid w:val="00141AAB"/>
    <w:rsid w:val="00142418"/>
    <w:rsid w:val="00143378"/>
    <w:rsid w:val="00143CA6"/>
    <w:rsid w:val="00145747"/>
    <w:rsid w:val="0014675A"/>
    <w:rsid w:val="00146B12"/>
    <w:rsid w:val="00150524"/>
    <w:rsid w:val="00150E93"/>
    <w:rsid w:val="00153241"/>
    <w:rsid w:val="0015386A"/>
    <w:rsid w:val="00153A01"/>
    <w:rsid w:val="00154578"/>
    <w:rsid w:val="0015516D"/>
    <w:rsid w:val="001558FD"/>
    <w:rsid w:val="00155ACF"/>
    <w:rsid w:val="00156E7A"/>
    <w:rsid w:val="001570BA"/>
    <w:rsid w:val="00157909"/>
    <w:rsid w:val="00157FA0"/>
    <w:rsid w:val="00160F97"/>
    <w:rsid w:val="00161920"/>
    <w:rsid w:val="001633C8"/>
    <w:rsid w:val="001642E8"/>
    <w:rsid w:val="00164C54"/>
    <w:rsid w:val="001661D9"/>
    <w:rsid w:val="0016655A"/>
    <w:rsid w:val="00166D57"/>
    <w:rsid w:val="0016716F"/>
    <w:rsid w:val="00167553"/>
    <w:rsid w:val="00170C6E"/>
    <w:rsid w:val="001711C6"/>
    <w:rsid w:val="00171394"/>
    <w:rsid w:val="00172824"/>
    <w:rsid w:val="00174593"/>
    <w:rsid w:val="0017527D"/>
    <w:rsid w:val="00175AC9"/>
    <w:rsid w:val="001760E7"/>
    <w:rsid w:val="00176B4C"/>
    <w:rsid w:val="00180B22"/>
    <w:rsid w:val="00180BBB"/>
    <w:rsid w:val="00181595"/>
    <w:rsid w:val="00181BA3"/>
    <w:rsid w:val="00181D80"/>
    <w:rsid w:val="00183AD5"/>
    <w:rsid w:val="00183E02"/>
    <w:rsid w:val="00184447"/>
    <w:rsid w:val="00184876"/>
    <w:rsid w:val="00185577"/>
    <w:rsid w:val="00186534"/>
    <w:rsid w:val="00186D1D"/>
    <w:rsid w:val="00190949"/>
    <w:rsid w:val="00190ABE"/>
    <w:rsid w:val="00190AF7"/>
    <w:rsid w:val="001914B0"/>
    <w:rsid w:val="00191DB2"/>
    <w:rsid w:val="00193079"/>
    <w:rsid w:val="00193343"/>
    <w:rsid w:val="00194839"/>
    <w:rsid w:val="00194C02"/>
    <w:rsid w:val="00194CAB"/>
    <w:rsid w:val="00196C70"/>
    <w:rsid w:val="001977CD"/>
    <w:rsid w:val="0019781C"/>
    <w:rsid w:val="00197998"/>
    <w:rsid w:val="00197CB9"/>
    <w:rsid w:val="001A0CC5"/>
    <w:rsid w:val="001A2EBC"/>
    <w:rsid w:val="001A3D53"/>
    <w:rsid w:val="001A43DB"/>
    <w:rsid w:val="001A43F4"/>
    <w:rsid w:val="001A4D0A"/>
    <w:rsid w:val="001A6B32"/>
    <w:rsid w:val="001A6E74"/>
    <w:rsid w:val="001A721B"/>
    <w:rsid w:val="001A72B4"/>
    <w:rsid w:val="001A7A37"/>
    <w:rsid w:val="001B04A3"/>
    <w:rsid w:val="001B1FE2"/>
    <w:rsid w:val="001B2BED"/>
    <w:rsid w:val="001B3A41"/>
    <w:rsid w:val="001B4507"/>
    <w:rsid w:val="001B4BDB"/>
    <w:rsid w:val="001B50E5"/>
    <w:rsid w:val="001B55CE"/>
    <w:rsid w:val="001B5D41"/>
    <w:rsid w:val="001B6BBE"/>
    <w:rsid w:val="001B7F79"/>
    <w:rsid w:val="001C0CAA"/>
    <w:rsid w:val="001C140D"/>
    <w:rsid w:val="001C2740"/>
    <w:rsid w:val="001C3531"/>
    <w:rsid w:val="001C4AD7"/>
    <w:rsid w:val="001D09E6"/>
    <w:rsid w:val="001D1B62"/>
    <w:rsid w:val="001D386C"/>
    <w:rsid w:val="001D4072"/>
    <w:rsid w:val="001D484B"/>
    <w:rsid w:val="001D4E7D"/>
    <w:rsid w:val="001D5ED8"/>
    <w:rsid w:val="001D745E"/>
    <w:rsid w:val="001E0BDB"/>
    <w:rsid w:val="001E1126"/>
    <w:rsid w:val="001E1380"/>
    <w:rsid w:val="001E266D"/>
    <w:rsid w:val="001E345A"/>
    <w:rsid w:val="001E3D5C"/>
    <w:rsid w:val="001E44C4"/>
    <w:rsid w:val="001E4AF5"/>
    <w:rsid w:val="001E4FA4"/>
    <w:rsid w:val="001E65C0"/>
    <w:rsid w:val="001E7CAB"/>
    <w:rsid w:val="001F1B57"/>
    <w:rsid w:val="001F21D7"/>
    <w:rsid w:val="001F220F"/>
    <w:rsid w:val="001F3BCF"/>
    <w:rsid w:val="001F533D"/>
    <w:rsid w:val="001F65BA"/>
    <w:rsid w:val="001F6656"/>
    <w:rsid w:val="001F6A9F"/>
    <w:rsid w:val="001F7025"/>
    <w:rsid w:val="001F7851"/>
    <w:rsid w:val="001F78C9"/>
    <w:rsid w:val="00200303"/>
    <w:rsid w:val="0020135A"/>
    <w:rsid w:val="002020E8"/>
    <w:rsid w:val="002053B3"/>
    <w:rsid w:val="00205776"/>
    <w:rsid w:val="00211E95"/>
    <w:rsid w:val="002125E9"/>
    <w:rsid w:val="00213AA0"/>
    <w:rsid w:val="00214895"/>
    <w:rsid w:val="00214BDA"/>
    <w:rsid w:val="00215037"/>
    <w:rsid w:val="00215EA9"/>
    <w:rsid w:val="002168F0"/>
    <w:rsid w:val="00217343"/>
    <w:rsid w:val="00217558"/>
    <w:rsid w:val="00217992"/>
    <w:rsid w:val="00220AE4"/>
    <w:rsid w:val="00220BF8"/>
    <w:rsid w:val="00221360"/>
    <w:rsid w:val="0022432C"/>
    <w:rsid w:val="00224940"/>
    <w:rsid w:val="00224C37"/>
    <w:rsid w:val="002252E4"/>
    <w:rsid w:val="002253CA"/>
    <w:rsid w:val="002259C7"/>
    <w:rsid w:val="00226404"/>
    <w:rsid w:val="002269D3"/>
    <w:rsid w:val="0022766E"/>
    <w:rsid w:val="002318B9"/>
    <w:rsid w:val="00231FE4"/>
    <w:rsid w:val="002323F7"/>
    <w:rsid w:val="00233085"/>
    <w:rsid w:val="002340F6"/>
    <w:rsid w:val="002350A6"/>
    <w:rsid w:val="00236192"/>
    <w:rsid w:val="0023637E"/>
    <w:rsid w:val="002366A6"/>
    <w:rsid w:val="002404E5"/>
    <w:rsid w:val="002410DE"/>
    <w:rsid w:val="002424ED"/>
    <w:rsid w:val="0024250E"/>
    <w:rsid w:val="0024377E"/>
    <w:rsid w:val="0024456F"/>
    <w:rsid w:val="0025192E"/>
    <w:rsid w:val="002519A2"/>
    <w:rsid w:val="00251A05"/>
    <w:rsid w:val="00251D49"/>
    <w:rsid w:val="00251DCD"/>
    <w:rsid w:val="002521AC"/>
    <w:rsid w:val="0025295E"/>
    <w:rsid w:val="00253D0B"/>
    <w:rsid w:val="00254C5D"/>
    <w:rsid w:val="00255330"/>
    <w:rsid w:val="002553C2"/>
    <w:rsid w:val="0025546F"/>
    <w:rsid w:val="00255498"/>
    <w:rsid w:val="00256552"/>
    <w:rsid w:val="0025729D"/>
    <w:rsid w:val="002573FC"/>
    <w:rsid w:val="002575B2"/>
    <w:rsid w:val="00257604"/>
    <w:rsid w:val="002577B7"/>
    <w:rsid w:val="0026164F"/>
    <w:rsid w:val="002623E7"/>
    <w:rsid w:val="002629FA"/>
    <w:rsid w:val="00262C45"/>
    <w:rsid w:val="002641B6"/>
    <w:rsid w:val="0026611E"/>
    <w:rsid w:val="00266CE6"/>
    <w:rsid w:val="00267266"/>
    <w:rsid w:val="0027085B"/>
    <w:rsid w:val="00271848"/>
    <w:rsid w:val="00272CEE"/>
    <w:rsid w:val="00273E3F"/>
    <w:rsid w:val="00273FC3"/>
    <w:rsid w:val="002743A3"/>
    <w:rsid w:val="002744E8"/>
    <w:rsid w:val="00274F0C"/>
    <w:rsid w:val="00274FC9"/>
    <w:rsid w:val="002752E6"/>
    <w:rsid w:val="0027538C"/>
    <w:rsid w:val="00275DDA"/>
    <w:rsid w:val="00276537"/>
    <w:rsid w:val="00277C33"/>
    <w:rsid w:val="00280066"/>
    <w:rsid w:val="00282276"/>
    <w:rsid w:val="002822CA"/>
    <w:rsid w:val="00282476"/>
    <w:rsid w:val="00282C65"/>
    <w:rsid w:val="0028382E"/>
    <w:rsid w:val="00283843"/>
    <w:rsid w:val="0028494B"/>
    <w:rsid w:val="00286596"/>
    <w:rsid w:val="00287EF0"/>
    <w:rsid w:val="00287F8F"/>
    <w:rsid w:val="0029004F"/>
    <w:rsid w:val="002907BA"/>
    <w:rsid w:val="00291CCB"/>
    <w:rsid w:val="00292724"/>
    <w:rsid w:val="00292C6A"/>
    <w:rsid w:val="00292E5B"/>
    <w:rsid w:val="00293461"/>
    <w:rsid w:val="002934CC"/>
    <w:rsid w:val="002934E9"/>
    <w:rsid w:val="002950FB"/>
    <w:rsid w:val="00295A4C"/>
    <w:rsid w:val="00296D68"/>
    <w:rsid w:val="00297C98"/>
    <w:rsid w:val="002A1051"/>
    <w:rsid w:val="002A1F53"/>
    <w:rsid w:val="002A2421"/>
    <w:rsid w:val="002A2DF1"/>
    <w:rsid w:val="002A3395"/>
    <w:rsid w:val="002A38EB"/>
    <w:rsid w:val="002A3BA5"/>
    <w:rsid w:val="002A3D7A"/>
    <w:rsid w:val="002A5221"/>
    <w:rsid w:val="002A52BD"/>
    <w:rsid w:val="002A5E2B"/>
    <w:rsid w:val="002A6F60"/>
    <w:rsid w:val="002A722D"/>
    <w:rsid w:val="002A76B6"/>
    <w:rsid w:val="002B04EF"/>
    <w:rsid w:val="002B0D72"/>
    <w:rsid w:val="002B0EEF"/>
    <w:rsid w:val="002B16CA"/>
    <w:rsid w:val="002B17C5"/>
    <w:rsid w:val="002B1B2D"/>
    <w:rsid w:val="002B3017"/>
    <w:rsid w:val="002B40B7"/>
    <w:rsid w:val="002B454F"/>
    <w:rsid w:val="002B5796"/>
    <w:rsid w:val="002B61A6"/>
    <w:rsid w:val="002B72BC"/>
    <w:rsid w:val="002C1ECA"/>
    <w:rsid w:val="002C2084"/>
    <w:rsid w:val="002C2457"/>
    <w:rsid w:val="002C28BB"/>
    <w:rsid w:val="002C2E9E"/>
    <w:rsid w:val="002C3875"/>
    <w:rsid w:val="002C4C34"/>
    <w:rsid w:val="002C4CDD"/>
    <w:rsid w:val="002C4EC5"/>
    <w:rsid w:val="002C6A4F"/>
    <w:rsid w:val="002C6F55"/>
    <w:rsid w:val="002C7186"/>
    <w:rsid w:val="002C7C69"/>
    <w:rsid w:val="002C7DBB"/>
    <w:rsid w:val="002D128A"/>
    <w:rsid w:val="002D141E"/>
    <w:rsid w:val="002D2547"/>
    <w:rsid w:val="002D25AF"/>
    <w:rsid w:val="002D3556"/>
    <w:rsid w:val="002D39C2"/>
    <w:rsid w:val="002D3EA3"/>
    <w:rsid w:val="002D439B"/>
    <w:rsid w:val="002D4A4E"/>
    <w:rsid w:val="002D4DE7"/>
    <w:rsid w:val="002D656A"/>
    <w:rsid w:val="002D6ACC"/>
    <w:rsid w:val="002D7410"/>
    <w:rsid w:val="002D7411"/>
    <w:rsid w:val="002D77FF"/>
    <w:rsid w:val="002D78BF"/>
    <w:rsid w:val="002E039A"/>
    <w:rsid w:val="002E052E"/>
    <w:rsid w:val="002E0DC1"/>
    <w:rsid w:val="002E1D8A"/>
    <w:rsid w:val="002E2228"/>
    <w:rsid w:val="002E2B03"/>
    <w:rsid w:val="002E48DE"/>
    <w:rsid w:val="002E57D8"/>
    <w:rsid w:val="002E6180"/>
    <w:rsid w:val="002E6DCC"/>
    <w:rsid w:val="002E7C41"/>
    <w:rsid w:val="002F1122"/>
    <w:rsid w:val="002F2DAF"/>
    <w:rsid w:val="002F34FC"/>
    <w:rsid w:val="002F3575"/>
    <w:rsid w:val="002F3ADC"/>
    <w:rsid w:val="002F3CE6"/>
    <w:rsid w:val="002F4331"/>
    <w:rsid w:val="002F561E"/>
    <w:rsid w:val="002F5F3F"/>
    <w:rsid w:val="002F6256"/>
    <w:rsid w:val="002F7875"/>
    <w:rsid w:val="002F7BA8"/>
    <w:rsid w:val="0030016B"/>
    <w:rsid w:val="00300786"/>
    <w:rsid w:val="0030080A"/>
    <w:rsid w:val="00301853"/>
    <w:rsid w:val="0030189E"/>
    <w:rsid w:val="00301CFE"/>
    <w:rsid w:val="0030301D"/>
    <w:rsid w:val="00303F9E"/>
    <w:rsid w:val="00306AE0"/>
    <w:rsid w:val="00306CB5"/>
    <w:rsid w:val="003070E5"/>
    <w:rsid w:val="003079C7"/>
    <w:rsid w:val="00310A72"/>
    <w:rsid w:val="00311A7E"/>
    <w:rsid w:val="00311B16"/>
    <w:rsid w:val="00311D4B"/>
    <w:rsid w:val="00312FB9"/>
    <w:rsid w:val="00313700"/>
    <w:rsid w:val="00313994"/>
    <w:rsid w:val="00313AE4"/>
    <w:rsid w:val="003144C2"/>
    <w:rsid w:val="003146F2"/>
    <w:rsid w:val="00315FC0"/>
    <w:rsid w:val="00316760"/>
    <w:rsid w:val="0031700A"/>
    <w:rsid w:val="003214EE"/>
    <w:rsid w:val="00322538"/>
    <w:rsid w:val="00322990"/>
    <w:rsid w:val="0032344F"/>
    <w:rsid w:val="00323723"/>
    <w:rsid w:val="00323948"/>
    <w:rsid w:val="00325256"/>
    <w:rsid w:val="00326593"/>
    <w:rsid w:val="00326BD4"/>
    <w:rsid w:val="00327334"/>
    <w:rsid w:val="0032749C"/>
    <w:rsid w:val="00330134"/>
    <w:rsid w:val="0033149E"/>
    <w:rsid w:val="0033290C"/>
    <w:rsid w:val="0033300C"/>
    <w:rsid w:val="00333030"/>
    <w:rsid w:val="00333B96"/>
    <w:rsid w:val="0033434D"/>
    <w:rsid w:val="00334824"/>
    <w:rsid w:val="00334954"/>
    <w:rsid w:val="00335D73"/>
    <w:rsid w:val="003363ED"/>
    <w:rsid w:val="00336AF8"/>
    <w:rsid w:val="003372BB"/>
    <w:rsid w:val="003400DD"/>
    <w:rsid w:val="003414C1"/>
    <w:rsid w:val="00342AB8"/>
    <w:rsid w:val="00343078"/>
    <w:rsid w:val="00345740"/>
    <w:rsid w:val="00345F49"/>
    <w:rsid w:val="003460C1"/>
    <w:rsid w:val="00346F78"/>
    <w:rsid w:val="003471BD"/>
    <w:rsid w:val="00351D42"/>
    <w:rsid w:val="00352969"/>
    <w:rsid w:val="00352FDA"/>
    <w:rsid w:val="00353AF2"/>
    <w:rsid w:val="00354B09"/>
    <w:rsid w:val="00355D07"/>
    <w:rsid w:val="00356142"/>
    <w:rsid w:val="0035636F"/>
    <w:rsid w:val="003577F5"/>
    <w:rsid w:val="00360336"/>
    <w:rsid w:val="00361D4C"/>
    <w:rsid w:val="00362C25"/>
    <w:rsid w:val="00362E33"/>
    <w:rsid w:val="00363156"/>
    <w:rsid w:val="003634D3"/>
    <w:rsid w:val="0036373F"/>
    <w:rsid w:val="0036662B"/>
    <w:rsid w:val="00366C12"/>
    <w:rsid w:val="00367A29"/>
    <w:rsid w:val="0037045F"/>
    <w:rsid w:val="00370BCA"/>
    <w:rsid w:val="00371DFD"/>
    <w:rsid w:val="003731DE"/>
    <w:rsid w:val="003735F0"/>
    <w:rsid w:val="00373CD4"/>
    <w:rsid w:val="00374AC1"/>
    <w:rsid w:val="00375622"/>
    <w:rsid w:val="0037649B"/>
    <w:rsid w:val="003773AB"/>
    <w:rsid w:val="00377EA6"/>
    <w:rsid w:val="00380CFF"/>
    <w:rsid w:val="00382202"/>
    <w:rsid w:val="00383270"/>
    <w:rsid w:val="00383515"/>
    <w:rsid w:val="0038362E"/>
    <w:rsid w:val="003843A9"/>
    <w:rsid w:val="00384417"/>
    <w:rsid w:val="00386B78"/>
    <w:rsid w:val="0038771E"/>
    <w:rsid w:val="00387912"/>
    <w:rsid w:val="003901E2"/>
    <w:rsid w:val="0039063C"/>
    <w:rsid w:val="003935C4"/>
    <w:rsid w:val="003937B6"/>
    <w:rsid w:val="00393DC9"/>
    <w:rsid w:val="00395D9F"/>
    <w:rsid w:val="00396376"/>
    <w:rsid w:val="00396FE5"/>
    <w:rsid w:val="003A0E4A"/>
    <w:rsid w:val="003A1355"/>
    <w:rsid w:val="003A38FB"/>
    <w:rsid w:val="003A48F1"/>
    <w:rsid w:val="003A53D3"/>
    <w:rsid w:val="003A56C9"/>
    <w:rsid w:val="003A5D6D"/>
    <w:rsid w:val="003A6151"/>
    <w:rsid w:val="003A6272"/>
    <w:rsid w:val="003A6852"/>
    <w:rsid w:val="003A7565"/>
    <w:rsid w:val="003A7762"/>
    <w:rsid w:val="003B1C6B"/>
    <w:rsid w:val="003B2387"/>
    <w:rsid w:val="003B41E7"/>
    <w:rsid w:val="003B538A"/>
    <w:rsid w:val="003B657D"/>
    <w:rsid w:val="003C026A"/>
    <w:rsid w:val="003C20E6"/>
    <w:rsid w:val="003C214B"/>
    <w:rsid w:val="003C27AE"/>
    <w:rsid w:val="003C27C0"/>
    <w:rsid w:val="003C2B45"/>
    <w:rsid w:val="003C403B"/>
    <w:rsid w:val="003C4331"/>
    <w:rsid w:val="003C537E"/>
    <w:rsid w:val="003C76AB"/>
    <w:rsid w:val="003C7C63"/>
    <w:rsid w:val="003C7CE3"/>
    <w:rsid w:val="003D192D"/>
    <w:rsid w:val="003D1B3A"/>
    <w:rsid w:val="003D299F"/>
    <w:rsid w:val="003D2FD6"/>
    <w:rsid w:val="003D4987"/>
    <w:rsid w:val="003D54C8"/>
    <w:rsid w:val="003D557C"/>
    <w:rsid w:val="003D5A50"/>
    <w:rsid w:val="003D70BA"/>
    <w:rsid w:val="003E010A"/>
    <w:rsid w:val="003E02CE"/>
    <w:rsid w:val="003E0893"/>
    <w:rsid w:val="003E125A"/>
    <w:rsid w:val="003E22DF"/>
    <w:rsid w:val="003E36ED"/>
    <w:rsid w:val="003E596B"/>
    <w:rsid w:val="003F0A74"/>
    <w:rsid w:val="003F0AA5"/>
    <w:rsid w:val="003F1065"/>
    <w:rsid w:val="003F28AE"/>
    <w:rsid w:val="003F3234"/>
    <w:rsid w:val="003F38EE"/>
    <w:rsid w:val="003F4D2E"/>
    <w:rsid w:val="003F4FA5"/>
    <w:rsid w:val="003F5865"/>
    <w:rsid w:val="003F74BB"/>
    <w:rsid w:val="00403171"/>
    <w:rsid w:val="00403821"/>
    <w:rsid w:val="0040388E"/>
    <w:rsid w:val="004062BE"/>
    <w:rsid w:val="00406D9D"/>
    <w:rsid w:val="00407241"/>
    <w:rsid w:val="0040790C"/>
    <w:rsid w:val="00407D1D"/>
    <w:rsid w:val="00412084"/>
    <w:rsid w:val="0041234E"/>
    <w:rsid w:val="004130C5"/>
    <w:rsid w:val="0041321F"/>
    <w:rsid w:val="004133A4"/>
    <w:rsid w:val="00413783"/>
    <w:rsid w:val="00413BFF"/>
    <w:rsid w:val="004147FD"/>
    <w:rsid w:val="0041619F"/>
    <w:rsid w:val="004161A5"/>
    <w:rsid w:val="0041638D"/>
    <w:rsid w:val="00420737"/>
    <w:rsid w:val="00421C6D"/>
    <w:rsid w:val="00422412"/>
    <w:rsid w:val="00422EB1"/>
    <w:rsid w:val="00423523"/>
    <w:rsid w:val="0042355F"/>
    <w:rsid w:val="00424068"/>
    <w:rsid w:val="0042418E"/>
    <w:rsid w:val="00427D10"/>
    <w:rsid w:val="00430CD4"/>
    <w:rsid w:val="00431C98"/>
    <w:rsid w:val="00432CD0"/>
    <w:rsid w:val="004335C2"/>
    <w:rsid w:val="00434124"/>
    <w:rsid w:val="0043471E"/>
    <w:rsid w:val="00434766"/>
    <w:rsid w:val="004356E3"/>
    <w:rsid w:val="00436DAC"/>
    <w:rsid w:val="0044026E"/>
    <w:rsid w:val="00440B87"/>
    <w:rsid w:val="00440D2C"/>
    <w:rsid w:val="00441557"/>
    <w:rsid w:val="00441B94"/>
    <w:rsid w:val="004426F5"/>
    <w:rsid w:val="00442C95"/>
    <w:rsid w:val="004435CF"/>
    <w:rsid w:val="004438D3"/>
    <w:rsid w:val="00443E34"/>
    <w:rsid w:val="0044421D"/>
    <w:rsid w:val="0044607A"/>
    <w:rsid w:val="004461A1"/>
    <w:rsid w:val="00446344"/>
    <w:rsid w:val="00447289"/>
    <w:rsid w:val="0044744D"/>
    <w:rsid w:val="004476C8"/>
    <w:rsid w:val="0044775E"/>
    <w:rsid w:val="00450375"/>
    <w:rsid w:val="0045271A"/>
    <w:rsid w:val="00452EC6"/>
    <w:rsid w:val="00455204"/>
    <w:rsid w:val="00455EB2"/>
    <w:rsid w:val="00455F37"/>
    <w:rsid w:val="0046086D"/>
    <w:rsid w:val="00461226"/>
    <w:rsid w:val="00463790"/>
    <w:rsid w:val="004664B7"/>
    <w:rsid w:val="00467424"/>
    <w:rsid w:val="004711DC"/>
    <w:rsid w:val="004718EF"/>
    <w:rsid w:val="00473560"/>
    <w:rsid w:val="0047418E"/>
    <w:rsid w:val="00474B46"/>
    <w:rsid w:val="00475744"/>
    <w:rsid w:val="00475A21"/>
    <w:rsid w:val="00476B7E"/>
    <w:rsid w:val="00477E7A"/>
    <w:rsid w:val="0048039D"/>
    <w:rsid w:val="00480470"/>
    <w:rsid w:val="00481997"/>
    <w:rsid w:val="00482899"/>
    <w:rsid w:val="00482A32"/>
    <w:rsid w:val="00484D95"/>
    <w:rsid w:val="004854C9"/>
    <w:rsid w:val="004856BC"/>
    <w:rsid w:val="00485CC6"/>
    <w:rsid w:val="00486E66"/>
    <w:rsid w:val="0048735D"/>
    <w:rsid w:val="00487506"/>
    <w:rsid w:val="00491D92"/>
    <w:rsid w:val="00492EB7"/>
    <w:rsid w:val="00493FB9"/>
    <w:rsid w:val="00494B40"/>
    <w:rsid w:val="00497335"/>
    <w:rsid w:val="004977A3"/>
    <w:rsid w:val="004A10AB"/>
    <w:rsid w:val="004A3F3E"/>
    <w:rsid w:val="004A4AB6"/>
    <w:rsid w:val="004A5DFF"/>
    <w:rsid w:val="004B07CC"/>
    <w:rsid w:val="004B0BDA"/>
    <w:rsid w:val="004B14D4"/>
    <w:rsid w:val="004B1951"/>
    <w:rsid w:val="004B2744"/>
    <w:rsid w:val="004B3AC8"/>
    <w:rsid w:val="004B5B69"/>
    <w:rsid w:val="004B6381"/>
    <w:rsid w:val="004B717D"/>
    <w:rsid w:val="004B7286"/>
    <w:rsid w:val="004B75AF"/>
    <w:rsid w:val="004B7650"/>
    <w:rsid w:val="004C2F60"/>
    <w:rsid w:val="004C3364"/>
    <w:rsid w:val="004C494F"/>
    <w:rsid w:val="004C556A"/>
    <w:rsid w:val="004C5CA1"/>
    <w:rsid w:val="004C6538"/>
    <w:rsid w:val="004C76B0"/>
    <w:rsid w:val="004C7954"/>
    <w:rsid w:val="004D0611"/>
    <w:rsid w:val="004D1588"/>
    <w:rsid w:val="004D15B5"/>
    <w:rsid w:val="004D2D1D"/>
    <w:rsid w:val="004D3D43"/>
    <w:rsid w:val="004D50DC"/>
    <w:rsid w:val="004D59E0"/>
    <w:rsid w:val="004D6076"/>
    <w:rsid w:val="004E083E"/>
    <w:rsid w:val="004E0943"/>
    <w:rsid w:val="004E0EBF"/>
    <w:rsid w:val="004E10AE"/>
    <w:rsid w:val="004E1B05"/>
    <w:rsid w:val="004E1C14"/>
    <w:rsid w:val="004E1FAC"/>
    <w:rsid w:val="004E20A1"/>
    <w:rsid w:val="004E38C4"/>
    <w:rsid w:val="004E4DAE"/>
    <w:rsid w:val="004E52D3"/>
    <w:rsid w:val="004E5433"/>
    <w:rsid w:val="004E7027"/>
    <w:rsid w:val="004E76DF"/>
    <w:rsid w:val="004F0E61"/>
    <w:rsid w:val="004F34E0"/>
    <w:rsid w:val="004F453E"/>
    <w:rsid w:val="004F4557"/>
    <w:rsid w:val="004F5878"/>
    <w:rsid w:val="004F5E07"/>
    <w:rsid w:val="004F6098"/>
    <w:rsid w:val="004F64CC"/>
    <w:rsid w:val="004F696F"/>
    <w:rsid w:val="004F7304"/>
    <w:rsid w:val="004F7468"/>
    <w:rsid w:val="00500EB2"/>
    <w:rsid w:val="00501B6F"/>
    <w:rsid w:val="00501BE8"/>
    <w:rsid w:val="00502D74"/>
    <w:rsid w:val="00502E9E"/>
    <w:rsid w:val="005034F4"/>
    <w:rsid w:val="00504B43"/>
    <w:rsid w:val="00504F6B"/>
    <w:rsid w:val="00506482"/>
    <w:rsid w:val="00506BCF"/>
    <w:rsid w:val="005074BA"/>
    <w:rsid w:val="005076E9"/>
    <w:rsid w:val="005079AE"/>
    <w:rsid w:val="00510947"/>
    <w:rsid w:val="0051187A"/>
    <w:rsid w:val="005123AA"/>
    <w:rsid w:val="0051294E"/>
    <w:rsid w:val="005137A6"/>
    <w:rsid w:val="00513ACD"/>
    <w:rsid w:val="00514E5E"/>
    <w:rsid w:val="00515B6B"/>
    <w:rsid w:val="005171AC"/>
    <w:rsid w:val="0052042A"/>
    <w:rsid w:val="00521272"/>
    <w:rsid w:val="005219E0"/>
    <w:rsid w:val="00521F57"/>
    <w:rsid w:val="00522934"/>
    <w:rsid w:val="005231F6"/>
    <w:rsid w:val="00525111"/>
    <w:rsid w:val="00525845"/>
    <w:rsid w:val="00525E20"/>
    <w:rsid w:val="00527747"/>
    <w:rsid w:val="00530521"/>
    <w:rsid w:val="00530AB3"/>
    <w:rsid w:val="005318AE"/>
    <w:rsid w:val="00531D68"/>
    <w:rsid w:val="00532220"/>
    <w:rsid w:val="005337C2"/>
    <w:rsid w:val="00533B85"/>
    <w:rsid w:val="00534372"/>
    <w:rsid w:val="005346F3"/>
    <w:rsid w:val="005354C1"/>
    <w:rsid w:val="0053637C"/>
    <w:rsid w:val="005422AF"/>
    <w:rsid w:val="00543EAE"/>
    <w:rsid w:val="0054440B"/>
    <w:rsid w:val="0054749C"/>
    <w:rsid w:val="005503F8"/>
    <w:rsid w:val="00550A45"/>
    <w:rsid w:val="00554E54"/>
    <w:rsid w:val="0055560A"/>
    <w:rsid w:val="00555B0E"/>
    <w:rsid w:val="00555E0C"/>
    <w:rsid w:val="00556142"/>
    <w:rsid w:val="00557E34"/>
    <w:rsid w:val="005601FF"/>
    <w:rsid w:val="005610DE"/>
    <w:rsid w:val="0056149A"/>
    <w:rsid w:val="005625E2"/>
    <w:rsid w:val="00563C52"/>
    <w:rsid w:val="005643C8"/>
    <w:rsid w:val="00564A30"/>
    <w:rsid w:val="005652CE"/>
    <w:rsid w:val="00565D03"/>
    <w:rsid w:val="00565F93"/>
    <w:rsid w:val="00565FD5"/>
    <w:rsid w:val="005676B5"/>
    <w:rsid w:val="00567FE0"/>
    <w:rsid w:val="00570815"/>
    <w:rsid w:val="005714C4"/>
    <w:rsid w:val="0057187E"/>
    <w:rsid w:val="00573301"/>
    <w:rsid w:val="00573B8F"/>
    <w:rsid w:val="00574380"/>
    <w:rsid w:val="00574B3E"/>
    <w:rsid w:val="00574F5F"/>
    <w:rsid w:val="00575A35"/>
    <w:rsid w:val="00575DFD"/>
    <w:rsid w:val="00575F92"/>
    <w:rsid w:val="00575FB1"/>
    <w:rsid w:val="00577889"/>
    <w:rsid w:val="005801C1"/>
    <w:rsid w:val="0058035B"/>
    <w:rsid w:val="00581DB3"/>
    <w:rsid w:val="00582F46"/>
    <w:rsid w:val="00583591"/>
    <w:rsid w:val="005836C6"/>
    <w:rsid w:val="0058410B"/>
    <w:rsid w:val="005841E4"/>
    <w:rsid w:val="00585B70"/>
    <w:rsid w:val="00590830"/>
    <w:rsid w:val="005912DA"/>
    <w:rsid w:val="00592917"/>
    <w:rsid w:val="00592B56"/>
    <w:rsid w:val="00593A3C"/>
    <w:rsid w:val="00593DAD"/>
    <w:rsid w:val="0059441C"/>
    <w:rsid w:val="00594444"/>
    <w:rsid w:val="005949B0"/>
    <w:rsid w:val="005955C2"/>
    <w:rsid w:val="005966F0"/>
    <w:rsid w:val="00596B82"/>
    <w:rsid w:val="00596FE5"/>
    <w:rsid w:val="00597463"/>
    <w:rsid w:val="005A0F2A"/>
    <w:rsid w:val="005A1192"/>
    <w:rsid w:val="005A21D0"/>
    <w:rsid w:val="005A4DE7"/>
    <w:rsid w:val="005A551C"/>
    <w:rsid w:val="005A67B9"/>
    <w:rsid w:val="005A68B3"/>
    <w:rsid w:val="005A7A66"/>
    <w:rsid w:val="005A7D93"/>
    <w:rsid w:val="005B03D1"/>
    <w:rsid w:val="005B0526"/>
    <w:rsid w:val="005B18E4"/>
    <w:rsid w:val="005B19A1"/>
    <w:rsid w:val="005B526E"/>
    <w:rsid w:val="005B69CC"/>
    <w:rsid w:val="005B6E99"/>
    <w:rsid w:val="005B6EC3"/>
    <w:rsid w:val="005C3055"/>
    <w:rsid w:val="005C348E"/>
    <w:rsid w:val="005C35CA"/>
    <w:rsid w:val="005C4654"/>
    <w:rsid w:val="005C4C62"/>
    <w:rsid w:val="005C4DDE"/>
    <w:rsid w:val="005C768A"/>
    <w:rsid w:val="005D11D9"/>
    <w:rsid w:val="005D1642"/>
    <w:rsid w:val="005D2221"/>
    <w:rsid w:val="005D3766"/>
    <w:rsid w:val="005D390E"/>
    <w:rsid w:val="005D4186"/>
    <w:rsid w:val="005D41EC"/>
    <w:rsid w:val="005D477F"/>
    <w:rsid w:val="005D5B63"/>
    <w:rsid w:val="005D6E19"/>
    <w:rsid w:val="005D7B81"/>
    <w:rsid w:val="005D7B8B"/>
    <w:rsid w:val="005E093E"/>
    <w:rsid w:val="005E2EDD"/>
    <w:rsid w:val="005E4E77"/>
    <w:rsid w:val="005E5264"/>
    <w:rsid w:val="005E5C5A"/>
    <w:rsid w:val="005E7097"/>
    <w:rsid w:val="005F027B"/>
    <w:rsid w:val="005F0A45"/>
    <w:rsid w:val="005F1D05"/>
    <w:rsid w:val="005F3343"/>
    <w:rsid w:val="005F35DF"/>
    <w:rsid w:val="005F3EA5"/>
    <w:rsid w:val="005F532A"/>
    <w:rsid w:val="005F60FF"/>
    <w:rsid w:val="005F6781"/>
    <w:rsid w:val="005F6D0E"/>
    <w:rsid w:val="005F6E9D"/>
    <w:rsid w:val="0060154F"/>
    <w:rsid w:val="0060192A"/>
    <w:rsid w:val="0060367E"/>
    <w:rsid w:val="00604734"/>
    <w:rsid w:val="0060599C"/>
    <w:rsid w:val="00606979"/>
    <w:rsid w:val="00607ADB"/>
    <w:rsid w:val="00607E62"/>
    <w:rsid w:val="0061004D"/>
    <w:rsid w:val="006102F1"/>
    <w:rsid w:val="00611338"/>
    <w:rsid w:val="00611C72"/>
    <w:rsid w:val="00611CF1"/>
    <w:rsid w:val="00611D56"/>
    <w:rsid w:val="006121AA"/>
    <w:rsid w:val="0061448E"/>
    <w:rsid w:val="006153A5"/>
    <w:rsid w:val="006167AD"/>
    <w:rsid w:val="0061746E"/>
    <w:rsid w:val="006174F9"/>
    <w:rsid w:val="00617D90"/>
    <w:rsid w:val="00620A57"/>
    <w:rsid w:val="00621408"/>
    <w:rsid w:val="0062142B"/>
    <w:rsid w:val="00621B6D"/>
    <w:rsid w:val="006254E3"/>
    <w:rsid w:val="00626881"/>
    <w:rsid w:val="006270EF"/>
    <w:rsid w:val="0063094F"/>
    <w:rsid w:val="006315F3"/>
    <w:rsid w:val="006331AD"/>
    <w:rsid w:val="00633643"/>
    <w:rsid w:val="0063445B"/>
    <w:rsid w:val="00634F96"/>
    <w:rsid w:val="0063528F"/>
    <w:rsid w:val="0063551D"/>
    <w:rsid w:val="00636548"/>
    <w:rsid w:val="006366EA"/>
    <w:rsid w:val="0063701C"/>
    <w:rsid w:val="0063741C"/>
    <w:rsid w:val="00637A97"/>
    <w:rsid w:val="00637BE6"/>
    <w:rsid w:val="00637CA3"/>
    <w:rsid w:val="006402B3"/>
    <w:rsid w:val="0064081D"/>
    <w:rsid w:val="00643098"/>
    <w:rsid w:val="006447CD"/>
    <w:rsid w:val="00644A78"/>
    <w:rsid w:val="00645B5E"/>
    <w:rsid w:val="00645E24"/>
    <w:rsid w:val="00646041"/>
    <w:rsid w:val="00646424"/>
    <w:rsid w:val="0065227F"/>
    <w:rsid w:val="006523CE"/>
    <w:rsid w:val="006540A1"/>
    <w:rsid w:val="0065629E"/>
    <w:rsid w:val="00656545"/>
    <w:rsid w:val="0065690C"/>
    <w:rsid w:val="00657135"/>
    <w:rsid w:val="00660364"/>
    <w:rsid w:val="00660CE2"/>
    <w:rsid w:val="0066444C"/>
    <w:rsid w:val="00665E65"/>
    <w:rsid w:val="006661D9"/>
    <w:rsid w:val="00666573"/>
    <w:rsid w:val="00666A66"/>
    <w:rsid w:val="00670BEC"/>
    <w:rsid w:val="00670EEA"/>
    <w:rsid w:val="00671CEE"/>
    <w:rsid w:val="00672351"/>
    <w:rsid w:val="006740B7"/>
    <w:rsid w:val="006745EB"/>
    <w:rsid w:val="00674A55"/>
    <w:rsid w:val="00675AFF"/>
    <w:rsid w:val="006773A9"/>
    <w:rsid w:val="00677879"/>
    <w:rsid w:val="00680B63"/>
    <w:rsid w:val="00680D35"/>
    <w:rsid w:val="0068137B"/>
    <w:rsid w:val="006818BF"/>
    <w:rsid w:val="006819E0"/>
    <w:rsid w:val="00682D3C"/>
    <w:rsid w:val="00684D86"/>
    <w:rsid w:val="00686DC5"/>
    <w:rsid w:val="0069063B"/>
    <w:rsid w:val="0069085D"/>
    <w:rsid w:val="0069121E"/>
    <w:rsid w:val="0069271B"/>
    <w:rsid w:val="0069331E"/>
    <w:rsid w:val="006938A2"/>
    <w:rsid w:val="0069401C"/>
    <w:rsid w:val="0069431A"/>
    <w:rsid w:val="00694B6D"/>
    <w:rsid w:val="00694EA0"/>
    <w:rsid w:val="00696C90"/>
    <w:rsid w:val="006A0225"/>
    <w:rsid w:val="006A036D"/>
    <w:rsid w:val="006A3812"/>
    <w:rsid w:val="006A403B"/>
    <w:rsid w:val="006A4BCB"/>
    <w:rsid w:val="006A4E85"/>
    <w:rsid w:val="006A538D"/>
    <w:rsid w:val="006A54AA"/>
    <w:rsid w:val="006A5677"/>
    <w:rsid w:val="006A6E31"/>
    <w:rsid w:val="006A6EE9"/>
    <w:rsid w:val="006A6F37"/>
    <w:rsid w:val="006A70FD"/>
    <w:rsid w:val="006A73A3"/>
    <w:rsid w:val="006A7F70"/>
    <w:rsid w:val="006B04BD"/>
    <w:rsid w:val="006B0D77"/>
    <w:rsid w:val="006B1DF1"/>
    <w:rsid w:val="006B2B40"/>
    <w:rsid w:val="006B370B"/>
    <w:rsid w:val="006B388D"/>
    <w:rsid w:val="006B5153"/>
    <w:rsid w:val="006B52A3"/>
    <w:rsid w:val="006B6BE5"/>
    <w:rsid w:val="006B730D"/>
    <w:rsid w:val="006B7B22"/>
    <w:rsid w:val="006C1030"/>
    <w:rsid w:val="006C1C14"/>
    <w:rsid w:val="006C1D3D"/>
    <w:rsid w:val="006C1DBF"/>
    <w:rsid w:val="006C1F0B"/>
    <w:rsid w:val="006C700B"/>
    <w:rsid w:val="006D24D8"/>
    <w:rsid w:val="006D374C"/>
    <w:rsid w:val="006D65B5"/>
    <w:rsid w:val="006D6C64"/>
    <w:rsid w:val="006D7822"/>
    <w:rsid w:val="006D782A"/>
    <w:rsid w:val="006D79B6"/>
    <w:rsid w:val="006E15E7"/>
    <w:rsid w:val="006E1914"/>
    <w:rsid w:val="006E273E"/>
    <w:rsid w:val="006E2791"/>
    <w:rsid w:val="006E2FE9"/>
    <w:rsid w:val="006E3538"/>
    <w:rsid w:val="006E365F"/>
    <w:rsid w:val="006E3B6C"/>
    <w:rsid w:val="006E58A4"/>
    <w:rsid w:val="006E5DF3"/>
    <w:rsid w:val="006E6391"/>
    <w:rsid w:val="006E6F82"/>
    <w:rsid w:val="006E784C"/>
    <w:rsid w:val="006E7A4D"/>
    <w:rsid w:val="006F0D05"/>
    <w:rsid w:val="006F1481"/>
    <w:rsid w:val="006F273A"/>
    <w:rsid w:val="006F2B2B"/>
    <w:rsid w:val="006F2D56"/>
    <w:rsid w:val="006F3CF2"/>
    <w:rsid w:val="006F6680"/>
    <w:rsid w:val="006F712A"/>
    <w:rsid w:val="007001C7"/>
    <w:rsid w:val="00701739"/>
    <w:rsid w:val="00702445"/>
    <w:rsid w:val="007027E1"/>
    <w:rsid w:val="00702DF9"/>
    <w:rsid w:val="007035DF"/>
    <w:rsid w:val="00704C35"/>
    <w:rsid w:val="007056B7"/>
    <w:rsid w:val="00705A65"/>
    <w:rsid w:val="00705D4A"/>
    <w:rsid w:val="00706516"/>
    <w:rsid w:val="00707FCF"/>
    <w:rsid w:val="00711C10"/>
    <w:rsid w:val="0071339A"/>
    <w:rsid w:val="00714483"/>
    <w:rsid w:val="007162B6"/>
    <w:rsid w:val="007178DB"/>
    <w:rsid w:val="007214D8"/>
    <w:rsid w:val="00721D5A"/>
    <w:rsid w:val="00721FFE"/>
    <w:rsid w:val="0072257D"/>
    <w:rsid w:val="00722A81"/>
    <w:rsid w:val="00724A7A"/>
    <w:rsid w:val="00724BDF"/>
    <w:rsid w:val="007252C5"/>
    <w:rsid w:val="00725828"/>
    <w:rsid w:val="00725B26"/>
    <w:rsid w:val="00725CF6"/>
    <w:rsid w:val="00725D94"/>
    <w:rsid w:val="00725E17"/>
    <w:rsid w:val="00726A61"/>
    <w:rsid w:val="00731E4C"/>
    <w:rsid w:val="00732F3A"/>
    <w:rsid w:val="0073388E"/>
    <w:rsid w:val="00734D48"/>
    <w:rsid w:val="0073532B"/>
    <w:rsid w:val="007355D7"/>
    <w:rsid w:val="00736765"/>
    <w:rsid w:val="00736E6E"/>
    <w:rsid w:val="00737EFE"/>
    <w:rsid w:val="00740515"/>
    <w:rsid w:val="00740B66"/>
    <w:rsid w:val="007410FB"/>
    <w:rsid w:val="00741439"/>
    <w:rsid w:val="00741DD7"/>
    <w:rsid w:val="00742113"/>
    <w:rsid w:val="00743168"/>
    <w:rsid w:val="0074373D"/>
    <w:rsid w:val="0074455E"/>
    <w:rsid w:val="00744D40"/>
    <w:rsid w:val="0074618B"/>
    <w:rsid w:val="007468A8"/>
    <w:rsid w:val="00750783"/>
    <w:rsid w:val="00750D34"/>
    <w:rsid w:val="00750D54"/>
    <w:rsid w:val="00751844"/>
    <w:rsid w:val="00752C46"/>
    <w:rsid w:val="00755F6A"/>
    <w:rsid w:val="00756BF1"/>
    <w:rsid w:val="0075729B"/>
    <w:rsid w:val="0076007A"/>
    <w:rsid w:val="0076057B"/>
    <w:rsid w:val="00760999"/>
    <w:rsid w:val="00762E71"/>
    <w:rsid w:val="00763AB7"/>
    <w:rsid w:val="00764A16"/>
    <w:rsid w:val="007653D2"/>
    <w:rsid w:val="00765892"/>
    <w:rsid w:val="007666FD"/>
    <w:rsid w:val="00766DBC"/>
    <w:rsid w:val="0076737C"/>
    <w:rsid w:val="00767689"/>
    <w:rsid w:val="00767DC0"/>
    <w:rsid w:val="007715C0"/>
    <w:rsid w:val="00771D69"/>
    <w:rsid w:val="00772002"/>
    <w:rsid w:val="007727DA"/>
    <w:rsid w:val="00772868"/>
    <w:rsid w:val="00772CAE"/>
    <w:rsid w:val="00774612"/>
    <w:rsid w:val="00774FBE"/>
    <w:rsid w:val="007773F0"/>
    <w:rsid w:val="00777768"/>
    <w:rsid w:val="00777DF5"/>
    <w:rsid w:val="007807D3"/>
    <w:rsid w:val="0078280A"/>
    <w:rsid w:val="00782DF9"/>
    <w:rsid w:val="00783207"/>
    <w:rsid w:val="00784A7B"/>
    <w:rsid w:val="007856B7"/>
    <w:rsid w:val="0078570B"/>
    <w:rsid w:val="00786C0D"/>
    <w:rsid w:val="007902EF"/>
    <w:rsid w:val="007905E0"/>
    <w:rsid w:val="00790A3B"/>
    <w:rsid w:val="0079113B"/>
    <w:rsid w:val="007932DA"/>
    <w:rsid w:val="0079498F"/>
    <w:rsid w:val="007956B8"/>
    <w:rsid w:val="00795DA3"/>
    <w:rsid w:val="00796505"/>
    <w:rsid w:val="00796E6F"/>
    <w:rsid w:val="007973C5"/>
    <w:rsid w:val="007979FB"/>
    <w:rsid w:val="00797C47"/>
    <w:rsid w:val="007A0907"/>
    <w:rsid w:val="007A152A"/>
    <w:rsid w:val="007A2295"/>
    <w:rsid w:val="007A313A"/>
    <w:rsid w:val="007A3B91"/>
    <w:rsid w:val="007A6A6E"/>
    <w:rsid w:val="007A7270"/>
    <w:rsid w:val="007A7CB1"/>
    <w:rsid w:val="007B0648"/>
    <w:rsid w:val="007B06F8"/>
    <w:rsid w:val="007B0FCD"/>
    <w:rsid w:val="007B1608"/>
    <w:rsid w:val="007B253D"/>
    <w:rsid w:val="007B265B"/>
    <w:rsid w:val="007B353A"/>
    <w:rsid w:val="007B3916"/>
    <w:rsid w:val="007B3AF9"/>
    <w:rsid w:val="007B5EFC"/>
    <w:rsid w:val="007B6B9C"/>
    <w:rsid w:val="007C01EA"/>
    <w:rsid w:val="007C0521"/>
    <w:rsid w:val="007C6962"/>
    <w:rsid w:val="007D1126"/>
    <w:rsid w:val="007D12AC"/>
    <w:rsid w:val="007D19AB"/>
    <w:rsid w:val="007D24A1"/>
    <w:rsid w:val="007D26E5"/>
    <w:rsid w:val="007D413F"/>
    <w:rsid w:val="007D48EE"/>
    <w:rsid w:val="007D5C13"/>
    <w:rsid w:val="007D6755"/>
    <w:rsid w:val="007D77ED"/>
    <w:rsid w:val="007D7B44"/>
    <w:rsid w:val="007E16FC"/>
    <w:rsid w:val="007E1BCB"/>
    <w:rsid w:val="007E1F61"/>
    <w:rsid w:val="007E314B"/>
    <w:rsid w:val="007E3F73"/>
    <w:rsid w:val="007E48C7"/>
    <w:rsid w:val="007E5A42"/>
    <w:rsid w:val="007E66E6"/>
    <w:rsid w:val="007E7726"/>
    <w:rsid w:val="007E7775"/>
    <w:rsid w:val="007E78BA"/>
    <w:rsid w:val="007F09B2"/>
    <w:rsid w:val="007F0CED"/>
    <w:rsid w:val="007F26BB"/>
    <w:rsid w:val="007F360F"/>
    <w:rsid w:val="007F6787"/>
    <w:rsid w:val="007F7C44"/>
    <w:rsid w:val="00800AD7"/>
    <w:rsid w:val="00800E01"/>
    <w:rsid w:val="00803D7C"/>
    <w:rsid w:val="00804E66"/>
    <w:rsid w:val="00805FBF"/>
    <w:rsid w:val="00806781"/>
    <w:rsid w:val="0080780B"/>
    <w:rsid w:val="00807812"/>
    <w:rsid w:val="008079E4"/>
    <w:rsid w:val="00811557"/>
    <w:rsid w:val="00811C75"/>
    <w:rsid w:val="0081205E"/>
    <w:rsid w:val="008122F4"/>
    <w:rsid w:val="008124C7"/>
    <w:rsid w:val="00812D96"/>
    <w:rsid w:val="00812E3E"/>
    <w:rsid w:val="0081437D"/>
    <w:rsid w:val="00814466"/>
    <w:rsid w:val="00814A6F"/>
    <w:rsid w:val="00814AEC"/>
    <w:rsid w:val="008154D9"/>
    <w:rsid w:val="008154EF"/>
    <w:rsid w:val="008155A9"/>
    <w:rsid w:val="0081561F"/>
    <w:rsid w:val="00815E67"/>
    <w:rsid w:val="00816516"/>
    <w:rsid w:val="00816B91"/>
    <w:rsid w:val="00816ED2"/>
    <w:rsid w:val="00817EDA"/>
    <w:rsid w:val="0082009A"/>
    <w:rsid w:val="0082038D"/>
    <w:rsid w:val="00821B6A"/>
    <w:rsid w:val="00821F1E"/>
    <w:rsid w:val="00822C36"/>
    <w:rsid w:val="008235DA"/>
    <w:rsid w:val="0082445A"/>
    <w:rsid w:val="00825B14"/>
    <w:rsid w:val="00825C2F"/>
    <w:rsid w:val="0082653E"/>
    <w:rsid w:val="00826D9D"/>
    <w:rsid w:val="00826DA3"/>
    <w:rsid w:val="00827985"/>
    <w:rsid w:val="00827DCB"/>
    <w:rsid w:val="008305C3"/>
    <w:rsid w:val="00830E5E"/>
    <w:rsid w:val="008312AB"/>
    <w:rsid w:val="008312DB"/>
    <w:rsid w:val="0083201C"/>
    <w:rsid w:val="00833E95"/>
    <w:rsid w:val="0083498C"/>
    <w:rsid w:val="00834D0D"/>
    <w:rsid w:val="00834D10"/>
    <w:rsid w:val="00835CE9"/>
    <w:rsid w:val="00836B80"/>
    <w:rsid w:val="00837717"/>
    <w:rsid w:val="008418E2"/>
    <w:rsid w:val="00842762"/>
    <w:rsid w:val="00842791"/>
    <w:rsid w:val="00844958"/>
    <w:rsid w:val="00844D07"/>
    <w:rsid w:val="00845C13"/>
    <w:rsid w:val="00846018"/>
    <w:rsid w:val="0084653D"/>
    <w:rsid w:val="00846D79"/>
    <w:rsid w:val="00847156"/>
    <w:rsid w:val="0084760D"/>
    <w:rsid w:val="00850194"/>
    <w:rsid w:val="00850B4A"/>
    <w:rsid w:val="00851263"/>
    <w:rsid w:val="00852F33"/>
    <w:rsid w:val="008537E1"/>
    <w:rsid w:val="008546B4"/>
    <w:rsid w:val="0085500B"/>
    <w:rsid w:val="00855DAE"/>
    <w:rsid w:val="00856695"/>
    <w:rsid w:val="00857300"/>
    <w:rsid w:val="008578C3"/>
    <w:rsid w:val="008604EE"/>
    <w:rsid w:val="00860A68"/>
    <w:rsid w:val="00860BAE"/>
    <w:rsid w:val="00862AAE"/>
    <w:rsid w:val="0086327C"/>
    <w:rsid w:val="00863D34"/>
    <w:rsid w:val="0086471A"/>
    <w:rsid w:val="008655D5"/>
    <w:rsid w:val="00866E90"/>
    <w:rsid w:val="00867FA5"/>
    <w:rsid w:val="00870E35"/>
    <w:rsid w:val="0087128D"/>
    <w:rsid w:val="00871899"/>
    <w:rsid w:val="00872338"/>
    <w:rsid w:val="0087457D"/>
    <w:rsid w:val="008745F9"/>
    <w:rsid w:val="00876335"/>
    <w:rsid w:val="008766C3"/>
    <w:rsid w:val="00877509"/>
    <w:rsid w:val="0088030D"/>
    <w:rsid w:val="00880CAE"/>
    <w:rsid w:val="00880EEA"/>
    <w:rsid w:val="00880FA3"/>
    <w:rsid w:val="00881E22"/>
    <w:rsid w:val="00881E23"/>
    <w:rsid w:val="0088302C"/>
    <w:rsid w:val="008849BA"/>
    <w:rsid w:val="008858A5"/>
    <w:rsid w:val="00885DB3"/>
    <w:rsid w:val="008866A0"/>
    <w:rsid w:val="00886C26"/>
    <w:rsid w:val="00887381"/>
    <w:rsid w:val="00887971"/>
    <w:rsid w:val="008929C1"/>
    <w:rsid w:val="00892AAB"/>
    <w:rsid w:val="008930F1"/>
    <w:rsid w:val="00893332"/>
    <w:rsid w:val="008933BB"/>
    <w:rsid w:val="00894B45"/>
    <w:rsid w:val="0089557C"/>
    <w:rsid w:val="008970A9"/>
    <w:rsid w:val="008970AC"/>
    <w:rsid w:val="008A1651"/>
    <w:rsid w:val="008A1D69"/>
    <w:rsid w:val="008A1EE6"/>
    <w:rsid w:val="008A276D"/>
    <w:rsid w:val="008A2770"/>
    <w:rsid w:val="008A2C96"/>
    <w:rsid w:val="008A2DE8"/>
    <w:rsid w:val="008A2E64"/>
    <w:rsid w:val="008A68F4"/>
    <w:rsid w:val="008A6EFB"/>
    <w:rsid w:val="008A71E2"/>
    <w:rsid w:val="008A784B"/>
    <w:rsid w:val="008B02AB"/>
    <w:rsid w:val="008B070E"/>
    <w:rsid w:val="008B08E4"/>
    <w:rsid w:val="008B0C20"/>
    <w:rsid w:val="008B1986"/>
    <w:rsid w:val="008B3CF3"/>
    <w:rsid w:val="008B43E6"/>
    <w:rsid w:val="008B62B3"/>
    <w:rsid w:val="008B645C"/>
    <w:rsid w:val="008B6F33"/>
    <w:rsid w:val="008B6F8C"/>
    <w:rsid w:val="008B73E9"/>
    <w:rsid w:val="008B7A41"/>
    <w:rsid w:val="008C0869"/>
    <w:rsid w:val="008C0AB7"/>
    <w:rsid w:val="008C0BBB"/>
    <w:rsid w:val="008C15A8"/>
    <w:rsid w:val="008C1633"/>
    <w:rsid w:val="008C3298"/>
    <w:rsid w:val="008C357F"/>
    <w:rsid w:val="008C3781"/>
    <w:rsid w:val="008C4A87"/>
    <w:rsid w:val="008C6062"/>
    <w:rsid w:val="008C72DC"/>
    <w:rsid w:val="008C7462"/>
    <w:rsid w:val="008D1286"/>
    <w:rsid w:val="008D12DF"/>
    <w:rsid w:val="008D18F3"/>
    <w:rsid w:val="008D1BD5"/>
    <w:rsid w:val="008D2BAC"/>
    <w:rsid w:val="008D4EED"/>
    <w:rsid w:val="008D5DFF"/>
    <w:rsid w:val="008D7C4E"/>
    <w:rsid w:val="008E08CB"/>
    <w:rsid w:val="008E154E"/>
    <w:rsid w:val="008E3673"/>
    <w:rsid w:val="008E4569"/>
    <w:rsid w:val="008E4AF9"/>
    <w:rsid w:val="008E5068"/>
    <w:rsid w:val="008E5A13"/>
    <w:rsid w:val="008E6037"/>
    <w:rsid w:val="008E7291"/>
    <w:rsid w:val="008F008C"/>
    <w:rsid w:val="008F008F"/>
    <w:rsid w:val="008F0F01"/>
    <w:rsid w:val="008F1250"/>
    <w:rsid w:val="008F1D97"/>
    <w:rsid w:val="008F2425"/>
    <w:rsid w:val="008F34BB"/>
    <w:rsid w:val="008F40AF"/>
    <w:rsid w:val="008F44ED"/>
    <w:rsid w:val="008F4619"/>
    <w:rsid w:val="008F4A25"/>
    <w:rsid w:val="008F6168"/>
    <w:rsid w:val="009001FF"/>
    <w:rsid w:val="0090066F"/>
    <w:rsid w:val="0090137F"/>
    <w:rsid w:val="00901D7D"/>
    <w:rsid w:val="00902D81"/>
    <w:rsid w:val="00903136"/>
    <w:rsid w:val="00903511"/>
    <w:rsid w:val="0090378A"/>
    <w:rsid w:val="0090435E"/>
    <w:rsid w:val="00906AAE"/>
    <w:rsid w:val="009079F1"/>
    <w:rsid w:val="00907A2B"/>
    <w:rsid w:val="00911183"/>
    <w:rsid w:val="00914546"/>
    <w:rsid w:val="00914E3C"/>
    <w:rsid w:val="0091667C"/>
    <w:rsid w:val="009166B9"/>
    <w:rsid w:val="00917A9E"/>
    <w:rsid w:val="00920434"/>
    <w:rsid w:val="0092047E"/>
    <w:rsid w:val="00920DF9"/>
    <w:rsid w:val="00922F44"/>
    <w:rsid w:val="00923078"/>
    <w:rsid w:val="00924820"/>
    <w:rsid w:val="0092533A"/>
    <w:rsid w:val="009261B1"/>
    <w:rsid w:val="00926532"/>
    <w:rsid w:val="00927BF9"/>
    <w:rsid w:val="00931260"/>
    <w:rsid w:val="00932982"/>
    <w:rsid w:val="0093335A"/>
    <w:rsid w:val="00933833"/>
    <w:rsid w:val="00933D7A"/>
    <w:rsid w:val="00933DF1"/>
    <w:rsid w:val="00933F9D"/>
    <w:rsid w:val="00934614"/>
    <w:rsid w:val="00934A83"/>
    <w:rsid w:val="00934F43"/>
    <w:rsid w:val="009355D2"/>
    <w:rsid w:val="0093630B"/>
    <w:rsid w:val="00937058"/>
    <w:rsid w:val="009373C8"/>
    <w:rsid w:val="00937F14"/>
    <w:rsid w:val="00941129"/>
    <w:rsid w:val="0094189E"/>
    <w:rsid w:val="00941B13"/>
    <w:rsid w:val="00942302"/>
    <w:rsid w:val="00942B0D"/>
    <w:rsid w:val="009432EB"/>
    <w:rsid w:val="009433E8"/>
    <w:rsid w:val="00944D35"/>
    <w:rsid w:val="00947280"/>
    <w:rsid w:val="00950246"/>
    <w:rsid w:val="0095088A"/>
    <w:rsid w:val="00950B92"/>
    <w:rsid w:val="00951339"/>
    <w:rsid w:val="009524B9"/>
    <w:rsid w:val="00952AE0"/>
    <w:rsid w:val="0095379C"/>
    <w:rsid w:val="0095413B"/>
    <w:rsid w:val="009545A5"/>
    <w:rsid w:val="0095467F"/>
    <w:rsid w:val="0095521B"/>
    <w:rsid w:val="00955E07"/>
    <w:rsid w:val="0095770B"/>
    <w:rsid w:val="009612BA"/>
    <w:rsid w:val="00962401"/>
    <w:rsid w:val="00962900"/>
    <w:rsid w:val="0096351C"/>
    <w:rsid w:val="00964C91"/>
    <w:rsid w:val="0096511F"/>
    <w:rsid w:val="009668A8"/>
    <w:rsid w:val="00966C35"/>
    <w:rsid w:val="00967204"/>
    <w:rsid w:val="00967402"/>
    <w:rsid w:val="00967958"/>
    <w:rsid w:val="00970367"/>
    <w:rsid w:val="009703C7"/>
    <w:rsid w:val="00970A63"/>
    <w:rsid w:val="00970C69"/>
    <w:rsid w:val="00970DEE"/>
    <w:rsid w:val="00971F16"/>
    <w:rsid w:val="00972DBB"/>
    <w:rsid w:val="009732A6"/>
    <w:rsid w:val="00973365"/>
    <w:rsid w:val="0097597E"/>
    <w:rsid w:val="00975FA4"/>
    <w:rsid w:val="00976E21"/>
    <w:rsid w:val="009772B8"/>
    <w:rsid w:val="009800EF"/>
    <w:rsid w:val="00982A31"/>
    <w:rsid w:val="00983EB4"/>
    <w:rsid w:val="00983ECF"/>
    <w:rsid w:val="0098498F"/>
    <w:rsid w:val="0098590D"/>
    <w:rsid w:val="00985C17"/>
    <w:rsid w:val="009934A7"/>
    <w:rsid w:val="00994744"/>
    <w:rsid w:val="00995B83"/>
    <w:rsid w:val="00995E0D"/>
    <w:rsid w:val="00995E88"/>
    <w:rsid w:val="00996721"/>
    <w:rsid w:val="009A02E8"/>
    <w:rsid w:val="009A0EF8"/>
    <w:rsid w:val="009A1C3A"/>
    <w:rsid w:val="009A261E"/>
    <w:rsid w:val="009A645D"/>
    <w:rsid w:val="009A699B"/>
    <w:rsid w:val="009A6A39"/>
    <w:rsid w:val="009B1205"/>
    <w:rsid w:val="009B16B8"/>
    <w:rsid w:val="009B17A9"/>
    <w:rsid w:val="009B2D7C"/>
    <w:rsid w:val="009B3621"/>
    <w:rsid w:val="009B4056"/>
    <w:rsid w:val="009B481C"/>
    <w:rsid w:val="009B4AD0"/>
    <w:rsid w:val="009B5EE9"/>
    <w:rsid w:val="009B6A17"/>
    <w:rsid w:val="009B6A2C"/>
    <w:rsid w:val="009B6E1B"/>
    <w:rsid w:val="009C07A0"/>
    <w:rsid w:val="009C0AA0"/>
    <w:rsid w:val="009C10C6"/>
    <w:rsid w:val="009C1484"/>
    <w:rsid w:val="009C1BE9"/>
    <w:rsid w:val="009C2180"/>
    <w:rsid w:val="009C22CA"/>
    <w:rsid w:val="009C5277"/>
    <w:rsid w:val="009C5514"/>
    <w:rsid w:val="009C589C"/>
    <w:rsid w:val="009C58CF"/>
    <w:rsid w:val="009C5A8A"/>
    <w:rsid w:val="009C5DF6"/>
    <w:rsid w:val="009C650A"/>
    <w:rsid w:val="009C7837"/>
    <w:rsid w:val="009C7EA5"/>
    <w:rsid w:val="009D0A35"/>
    <w:rsid w:val="009D2064"/>
    <w:rsid w:val="009D226A"/>
    <w:rsid w:val="009D22FD"/>
    <w:rsid w:val="009D32EB"/>
    <w:rsid w:val="009D34AD"/>
    <w:rsid w:val="009D3AFC"/>
    <w:rsid w:val="009D493C"/>
    <w:rsid w:val="009D4B3B"/>
    <w:rsid w:val="009D4F3B"/>
    <w:rsid w:val="009D4FE3"/>
    <w:rsid w:val="009D5669"/>
    <w:rsid w:val="009D7195"/>
    <w:rsid w:val="009D7892"/>
    <w:rsid w:val="009D7C1B"/>
    <w:rsid w:val="009D7EEA"/>
    <w:rsid w:val="009E1C07"/>
    <w:rsid w:val="009E5B5D"/>
    <w:rsid w:val="009E6C5A"/>
    <w:rsid w:val="009F24EF"/>
    <w:rsid w:val="009F2C92"/>
    <w:rsid w:val="009F4609"/>
    <w:rsid w:val="009F4FB9"/>
    <w:rsid w:val="009F65F9"/>
    <w:rsid w:val="009F6F38"/>
    <w:rsid w:val="009F75E1"/>
    <w:rsid w:val="009F771A"/>
    <w:rsid w:val="009F7881"/>
    <w:rsid w:val="00A00A21"/>
    <w:rsid w:val="00A00B0D"/>
    <w:rsid w:val="00A0357A"/>
    <w:rsid w:val="00A03AB4"/>
    <w:rsid w:val="00A03D86"/>
    <w:rsid w:val="00A061D4"/>
    <w:rsid w:val="00A0698F"/>
    <w:rsid w:val="00A0714B"/>
    <w:rsid w:val="00A07CDF"/>
    <w:rsid w:val="00A10872"/>
    <w:rsid w:val="00A10F3A"/>
    <w:rsid w:val="00A13C2D"/>
    <w:rsid w:val="00A15097"/>
    <w:rsid w:val="00A1584A"/>
    <w:rsid w:val="00A15AF9"/>
    <w:rsid w:val="00A163A9"/>
    <w:rsid w:val="00A16432"/>
    <w:rsid w:val="00A16F35"/>
    <w:rsid w:val="00A17062"/>
    <w:rsid w:val="00A20A9B"/>
    <w:rsid w:val="00A20E10"/>
    <w:rsid w:val="00A213C1"/>
    <w:rsid w:val="00A217FF"/>
    <w:rsid w:val="00A21966"/>
    <w:rsid w:val="00A2213E"/>
    <w:rsid w:val="00A23542"/>
    <w:rsid w:val="00A24236"/>
    <w:rsid w:val="00A24A03"/>
    <w:rsid w:val="00A25C34"/>
    <w:rsid w:val="00A26877"/>
    <w:rsid w:val="00A26C05"/>
    <w:rsid w:val="00A26D4D"/>
    <w:rsid w:val="00A30AC5"/>
    <w:rsid w:val="00A32295"/>
    <w:rsid w:val="00A3274D"/>
    <w:rsid w:val="00A33CB2"/>
    <w:rsid w:val="00A33DCD"/>
    <w:rsid w:val="00A33EB5"/>
    <w:rsid w:val="00A34CE4"/>
    <w:rsid w:val="00A34E97"/>
    <w:rsid w:val="00A357EC"/>
    <w:rsid w:val="00A357F5"/>
    <w:rsid w:val="00A35B92"/>
    <w:rsid w:val="00A3625C"/>
    <w:rsid w:val="00A3662B"/>
    <w:rsid w:val="00A36B2B"/>
    <w:rsid w:val="00A37018"/>
    <w:rsid w:val="00A37B06"/>
    <w:rsid w:val="00A37CF4"/>
    <w:rsid w:val="00A37D38"/>
    <w:rsid w:val="00A407CF"/>
    <w:rsid w:val="00A40892"/>
    <w:rsid w:val="00A40919"/>
    <w:rsid w:val="00A40D23"/>
    <w:rsid w:val="00A413F2"/>
    <w:rsid w:val="00A4316E"/>
    <w:rsid w:val="00A43E24"/>
    <w:rsid w:val="00A447D7"/>
    <w:rsid w:val="00A44928"/>
    <w:rsid w:val="00A44F8C"/>
    <w:rsid w:val="00A51CAC"/>
    <w:rsid w:val="00A51D66"/>
    <w:rsid w:val="00A51DE3"/>
    <w:rsid w:val="00A5206B"/>
    <w:rsid w:val="00A523B9"/>
    <w:rsid w:val="00A52AFF"/>
    <w:rsid w:val="00A53D8E"/>
    <w:rsid w:val="00A54FF3"/>
    <w:rsid w:val="00A555D2"/>
    <w:rsid w:val="00A57357"/>
    <w:rsid w:val="00A61C46"/>
    <w:rsid w:val="00A6361C"/>
    <w:rsid w:val="00A6498C"/>
    <w:rsid w:val="00A666FD"/>
    <w:rsid w:val="00A66EDE"/>
    <w:rsid w:val="00A6785B"/>
    <w:rsid w:val="00A70B9D"/>
    <w:rsid w:val="00A70F47"/>
    <w:rsid w:val="00A711B0"/>
    <w:rsid w:val="00A71305"/>
    <w:rsid w:val="00A71647"/>
    <w:rsid w:val="00A719E2"/>
    <w:rsid w:val="00A72223"/>
    <w:rsid w:val="00A729B5"/>
    <w:rsid w:val="00A73947"/>
    <w:rsid w:val="00A73DDF"/>
    <w:rsid w:val="00A74862"/>
    <w:rsid w:val="00A74909"/>
    <w:rsid w:val="00A7536E"/>
    <w:rsid w:val="00A7780A"/>
    <w:rsid w:val="00A80491"/>
    <w:rsid w:val="00A808E5"/>
    <w:rsid w:val="00A81072"/>
    <w:rsid w:val="00A810C8"/>
    <w:rsid w:val="00A82900"/>
    <w:rsid w:val="00A82FCE"/>
    <w:rsid w:val="00A8540D"/>
    <w:rsid w:val="00A8660D"/>
    <w:rsid w:val="00A8673C"/>
    <w:rsid w:val="00A86C8A"/>
    <w:rsid w:val="00A86E93"/>
    <w:rsid w:val="00A90F83"/>
    <w:rsid w:val="00A915AB"/>
    <w:rsid w:val="00A9427D"/>
    <w:rsid w:val="00A942AD"/>
    <w:rsid w:val="00A9477C"/>
    <w:rsid w:val="00A948A1"/>
    <w:rsid w:val="00A96EC5"/>
    <w:rsid w:val="00A97A41"/>
    <w:rsid w:val="00AA0847"/>
    <w:rsid w:val="00AA1FA8"/>
    <w:rsid w:val="00AA29D4"/>
    <w:rsid w:val="00AA2AFA"/>
    <w:rsid w:val="00AB03EC"/>
    <w:rsid w:val="00AB07C3"/>
    <w:rsid w:val="00AB2461"/>
    <w:rsid w:val="00AB32C4"/>
    <w:rsid w:val="00AB3409"/>
    <w:rsid w:val="00AB4347"/>
    <w:rsid w:val="00AB55A0"/>
    <w:rsid w:val="00AB664A"/>
    <w:rsid w:val="00AB6A7B"/>
    <w:rsid w:val="00AB7E55"/>
    <w:rsid w:val="00AC0BAB"/>
    <w:rsid w:val="00AC2257"/>
    <w:rsid w:val="00AC3AE3"/>
    <w:rsid w:val="00AC3BF8"/>
    <w:rsid w:val="00AC4054"/>
    <w:rsid w:val="00AC426F"/>
    <w:rsid w:val="00AC597D"/>
    <w:rsid w:val="00AC60FA"/>
    <w:rsid w:val="00AC7BE4"/>
    <w:rsid w:val="00AC7D22"/>
    <w:rsid w:val="00AD052E"/>
    <w:rsid w:val="00AD07B3"/>
    <w:rsid w:val="00AD0C82"/>
    <w:rsid w:val="00AD1063"/>
    <w:rsid w:val="00AD2069"/>
    <w:rsid w:val="00AD2456"/>
    <w:rsid w:val="00AD2DAA"/>
    <w:rsid w:val="00AD3636"/>
    <w:rsid w:val="00AD5C06"/>
    <w:rsid w:val="00AD5E0F"/>
    <w:rsid w:val="00AE063A"/>
    <w:rsid w:val="00AE15FA"/>
    <w:rsid w:val="00AE196F"/>
    <w:rsid w:val="00AE1D57"/>
    <w:rsid w:val="00AE2B7D"/>
    <w:rsid w:val="00AE3EAF"/>
    <w:rsid w:val="00AE414B"/>
    <w:rsid w:val="00AE6406"/>
    <w:rsid w:val="00AE641F"/>
    <w:rsid w:val="00AF03DD"/>
    <w:rsid w:val="00AF1419"/>
    <w:rsid w:val="00AF275D"/>
    <w:rsid w:val="00AF27AE"/>
    <w:rsid w:val="00AF2B40"/>
    <w:rsid w:val="00AF3BF0"/>
    <w:rsid w:val="00AF4928"/>
    <w:rsid w:val="00AF5CEB"/>
    <w:rsid w:val="00AF6311"/>
    <w:rsid w:val="00AF7E45"/>
    <w:rsid w:val="00B0066F"/>
    <w:rsid w:val="00B01426"/>
    <w:rsid w:val="00B03241"/>
    <w:rsid w:val="00B04131"/>
    <w:rsid w:val="00B06774"/>
    <w:rsid w:val="00B069BB"/>
    <w:rsid w:val="00B06B5E"/>
    <w:rsid w:val="00B07E30"/>
    <w:rsid w:val="00B10166"/>
    <w:rsid w:val="00B11675"/>
    <w:rsid w:val="00B11DE6"/>
    <w:rsid w:val="00B130B8"/>
    <w:rsid w:val="00B143FC"/>
    <w:rsid w:val="00B14F81"/>
    <w:rsid w:val="00B158E5"/>
    <w:rsid w:val="00B15C8C"/>
    <w:rsid w:val="00B1670C"/>
    <w:rsid w:val="00B168C4"/>
    <w:rsid w:val="00B16C24"/>
    <w:rsid w:val="00B16EA5"/>
    <w:rsid w:val="00B17759"/>
    <w:rsid w:val="00B17E80"/>
    <w:rsid w:val="00B20CCB"/>
    <w:rsid w:val="00B20D84"/>
    <w:rsid w:val="00B210B4"/>
    <w:rsid w:val="00B211FC"/>
    <w:rsid w:val="00B22189"/>
    <w:rsid w:val="00B22737"/>
    <w:rsid w:val="00B22B9E"/>
    <w:rsid w:val="00B22EC9"/>
    <w:rsid w:val="00B23A9C"/>
    <w:rsid w:val="00B23DCB"/>
    <w:rsid w:val="00B23FBA"/>
    <w:rsid w:val="00B2483A"/>
    <w:rsid w:val="00B269AE"/>
    <w:rsid w:val="00B27656"/>
    <w:rsid w:val="00B31793"/>
    <w:rsid w:val="00B31F70"/>
    <w:rsid w:val="00B325F7"/>
    <w:rsid w:val="00B33034"/>
    <w:rsid w:val="00B333D6"/>
    <w:rsid w:val="00B33AE1"/>
    <w:rsid w:val="00B33DE0"/>
    <w:rsid w:val="00B3428C"/>
    <w:rsid w:val="00B3482C"/>
    <w:rsid w:val="00B3569D"/>
    <w:rsid w:val="00B36328"/>
    <w:rsid w:val="00B3684B"/>
    <w:rsid w:val="00B41485"/>
    <w:rsid w:val="00B420F4"/>
    <w:rsid w:val="00B421A7"/>
    <w:rsid w:val="00B42A73"/>
    <w:rsid w:val="00B431DC"/>
    <w:rsid w:val="00B453E7"/>
    <w:rsid w:val="00B50AF4"/>
    <w:rsid w:val="00B50C36"/>
    <w:rsid w:val="00B515A3"/>
    <w:rsid w:val="00B515DB"/>
    <w:rsid w:val="00B51959"/>
    <w:rsid w:val="00B52309"/>
    <w:rsid w:val="00B53755"/>
    <w:rsid w:val="00B54019"/>
    <w:rsid w:val="00B543F9"/>
    <w:rsid w:val="00B5485C"/>
    <w:rsid w:val="00B550A2"/>
    <w:rsid w:val="00B56380"/>
    <w:rsid w:val="00B56851"/>
    <w:rsid w:val="00B5761D"/>
    <w:rsid w:val="00B6139D"/>
    <w:rsid w:val="00B626FB"/>
    <w:rsid w:val="00B62E9D"/>
    <w:rsid w:val="00B64C1C"/>
    <w:rsid w:val="00B6550D"/>
    <w:rsid w:val="00B65D7F"/>
    <w:rsid w:val="00B66C9A"/>
    <w:rsid w:val="00B66D8E"/>
    <w:rsid w:val="00B67740"/>
    <w:rsid w:val="00B7001A"/>
    <w:rsid w:val="00B70BD2"/>
    <w:rsid w:val="00B71673"/>
    <w:rsid w:val="00B722C0"/>
    <w:rsid w:val="00B73CFC"/>
    <w:rsid w:val="00B741A8"/>
    <w:rsid w:val="00B7496F"/>
    <w:rsid w:val="00B75D04"/>
    <w:rsid w:val="00B76A8D"/>
    <w:rsid w:val="00B76B41"/>
    <w:rsid w:val="00B77506"/>
    <w:rsid w:val="00B77E05"/>
    <w:rsid w:val="00B802F1"/>
    <w:rsid w:val="00B8031C"/>
    <w:rsid w:val="00B816D5"/>
    <w:rsid w:val="00B81AD1"/>
    <w:rsid w:val="00B81BD7"/>
    <w:rsid w:val="00B81D61"/>
    <w:rsid w:val="00B8242E"/>
    <w:rsid w:val="00B824E3"/>
    <w:rsid w:val="00B839C0"/>
    <w:rsid w:val="00B83B6B"/>
    <w:rsid w:val="00B84339"/>
    <w:rsid w:val="00B84D84"/>
    <w:rsid w:val="00B8511C"/>
    <w:rsid w:val="00B8519A"/>
    <w:rsid w:val="00B86D4E"/>
    <w:rsid w:val="00B86DAB"/>
    <w:rsid w:val="00B86F7E"/>
    <w:rsid w:val="00B9093E"/>
    <w:rsid w:val="00B92090"/>
    <w:rsid w:val="00B92126"/>
    <w:rsid w:val="00B92B06"/>
    <w:rsid w:val="00B968B9"/>
    <w:rsid w:val="00B96F37"/>
    <w:rsid w:val="00B97A14"/>
    <w:rsid w:val="00B97EAE"/>
    <w:rsid w:val="00BA09AA"/>
    <w:rsid w:val="00BA09AD"/>
    <w:rsid w:val="00BA171A"/>
    <w:rsid w:val="00BA25B2"/>
    <w:rsid w:val="00BA354C"/>
    <w:rsid w:val="00BA3A10"/>
    <w:rsid w:val="00BA3B0B"/>
    <w:rsid w:val="00BA4082"/>
    <w:rsid w:val="00BA5D6C"/>
    <w:rsid w:val="00BA6036"/>
    <w:rsid w:val="00BB1445"/>
    <w:rsid w:val="00BB1CFF"/>
    <w:rsid w:val="00BB281D"/>
    <w:rsid w:val="00BB39E4"/>
    <w:rsid w:val="00BB4B5A"/>
    <w:rsid w:val="00BB69FE"/>
    <w:rsid w:val="00BB7431"/>
    <w:rsid w:val="00BB7C92"/>
    <w:rsid w:val="00BC070D"/>
    <w:rsid w:val="00BC22ED"/>
    <w:rsid w:val="00BC2C5E"/>
    <w:rsid w:val="00BC2EFC"/>
    <w:rsid w:val="00BC418E"/>
    <w:rsid w:val="00BC4972"/>
    <w:rsid w:val="00BC6837"/>
    <w:rsid w:val="00BC6A9E"/>
    <w:rsid w:val="00BC6D87"/>
    <w:rsid w:val="00BC77FD"/>
    <w:rsid w:val="00BD0CA3"/>
    <w:rsid w:val="00BD0CCD"/>
    <w:rsid w:val="00BD141C"/>
    <w:rsid w:val="00BD1E13"/>
    <w:rsid w:val="00BD2429"/>
    <w:rsid w:val="00BD26DE"/>
    <w:rsid w:val="00BD2F06"/>
    <w:rsid w:val="00BD48D2"/>
    <w:rsid w:val="00BD5138"/>
    <w:rsid w:val="00BD6A38"/>
    <w:rsid w:val="00BD6B7D"/>
    <w:rsid w:val="00BD737F"/>
    <w:rsid w:val="00BE0341"/>
    <w:rsid w:val="00BE06FB"/>
    <w:rsid w:val="00BE2AD5"/>
    <w:rsid w:val="00BE412F"/>
    <w:rsid w:val="00BE5F46"/>
    <w:rsid w:val="00BE612C"/>
    <w:rsid w:val="00BE71E2"/>
    <w:rsid w:val="00BE7F62"/>
    <w:rsid w:val="00BF0046"/>
    <w:rsid w:val="00BF0781"/>
    <w:rsid w:val="00BF11B6"/>
    <w:rsid w:val="00BF300D"/>
    <w:rsid w:val="00BF463E"/>
    <w:rsid w:val="00BF5298"/>
    <w:rsid w:val="00BF6456"/>
    <w:rsid w:val="00BF64C5"/>
    <w:rsid w:val="00BF6FDB"/>
    <w:rsid w:val="00BF73A6"/>
    <w:rsid w:val="00BF770A"/>
    <w:rsid w:val="00C01498"/>
    <w:rsid w:val="00C0210A"/>
    <w:rsid w:val="00C045C2"/>
    <w:rsid w:val="00C055A8"/>
    <w:rsid w:val="00C056AB"/>
    <w:rsid w:val="00C07EE4"/>
    <w:rsid w:val="00C1070F"/>
    <w:rsid w:val="00C10D26"/>
    <w:rsid w:val="00C114D1"/>
    <w:rsid w:val="00C12124"/>
    <w:rsid w:val="00C12165"/>
    <w:rsid w:val="00C12DF2"/>
    <w:rsid w:val="00C12F5A"/>
    <w:rsid w:val="00C131FE"/>
    <w:rsid w:val="00C13D18"/>
    <w:rsid w:val="00C14A90"/>
    <w:rsid w:val="00C14FA8"/>
    <w:rsid w:val="00C15D62"/>
    <w:rsid w:val="00C16057"/>
    <w:rsid w:val="00C16092"/>
    <w:rsid w:val="00C1610C"/>
    <w:rsid w:val="00C179D4"/>
    <w:rsid w:val="00C220E8"/>
    <w:rsid w:val="00C22427"/>
    <w:rsid w:val="00C2242F"/>
    <w:rsid w:val="00C227A4"/>
    <w:rsid w:val="00C2300E"/>
    <w:rsid w:val="00C25F50"/>
    <w:rsid w:val="00C26B1D"/>
    <w:rsid w:val="00C26CEA"/>
    <w:rsid w:val="00C26CF8"/>
    <w:rsid w:val="00C272A2"/>
    <w:rsid w:val="00C32BD9"/>
    <w:rsid w:val="00C32E17"/>
    <w:rsid w:val="00C33E68"/>
    <w:rsid w:val="00C3410A"/>
    <w:rsid w:val="00C3421E"/>
    <w:rsid w:val="00C345EF"/>
    <w:rsid w:val="00C34829"/>
    <w:rsid w:val="00C34BD9"/>
    <w:rsid w:val="00C35719"/>
    <w:rsid w:val="00C35762"/>
    <w:rsid w:val="00C359BE"/>
    <w:rsid w:val="00C3691A"/>
    <w:rsid w:val="00C36BDD"/>
    <w:rsid w:val="00C36E9C"/>
    <w:rsid w:val="00C379F1"/>
    <w:rsid w:val="00C41133"/>
    <w:rsid w:val="00C41C03"/>
    <w:rsid w:val="00C41EA7"/>
    <w:rsid w:val="00C42AF4"/>
    <w:rsid w:val="00C4365A"/>
    <w:rsid w:val="00C44432"/>
    <w:rsid w:val="00C44B63"/>
    <w:rsid w:val="00C4586D"/>
    <w:rsid w:val="00C4590E"/>
    <w:rsid w:val="00C45ADE"/>
    <w:rsid w:val="00C45DD1"/>
    <w:rsid w:val="00C47C93"/>
    <w:rsid w:val="00C5007F"/>
    <w:rsid w:val="00C513A3"/>
    <w:rsid w:val="00C51C60"/>
    <w:rsid w:val="00C51FA5"/>
    <w:rsid w:val="00C53CCC"/>
    <w:rsid w:val="00C53CD2"/>
    <w:rsid w:val="00C60A13"/>
    <w:rsid w:val="00C60BF0"/>
    <w:rsid w:val="00C60C13"/>
    <w:rsid w:val="00C61D27"/>
    <w:rsid w:val="00C633FF"/>
    <w:rsid w:val="00C647E6"/>
    <w:rsid w:val="00C659D2"/>
    <w:rsid w:val="00C6641D"/>
    <w:rsid w:val="00C66E4C"/>
    <w:rsid w:val="00C677D1"/>
    <w:rsid w:val="00C67AE6"/>
    <w:rsid w:val="00C70D10"/>
    <w:rsid w:val="00C71CF9"/>
    <w:rsid w:val="00C730BF"/>
    <w:rsid w:val="00C7472F"/>
    <w:rsid w:val="00C74F78"/>
    <w:rsid w:val="00C75794"/>
    <w:rsid w:val="00C75A05"/>
    <w:rsid w:val="00C76E1F"/>
    <w:rsid w:val="00C7787A"/>
    <w:rsid w:val="00C82392"/>
    <w:rsid w:val="00C82595"/>
    <w:rsid w:val="00C828A4"/>
    <w:rsid w:val="00C84722"/>
    <w:rsid w:val="00C84C25"/>
    <w:rsid w:val="00C85BFC"/>
    <w:rsid w:val="00C901E8"/>
    <w:rsid w:val="00C904CD"/>
    <w:rsid w:val="00C908C0"/>
    <w:rsid w:val="00C90CB9"/>
    <w:rsid w:val="00C917BE"/>
    <w:rsid w:val="00C91DAA"/>
    <w:rsid w:val="00C91F68"/>
    <w:rsid w:val="00C92449"/>
    <w:rsid w:val="00C92CA3"/>
    <w:rsid w:val="00C92FEE"/>
    <w:rsid w:val="00C93B49"/>
    <w:rsid w:val="00C93E5D"/>
    <w:rsid w:val="00C95B9F"/>
    <w:rsid w:val="00C965AA"/>
    <w:rsid w:val="00C9680D"/>
    <w:rsid w:val="00C96D42"/>
    <w:rsid w:val="00C97075"/>
    <w:rsid w:val="00C97D5C"/>
    <w:rsid w:val="00CA0687"/>
    <w:rsid w:val="00CA08FD"/>
    <w:rsid w:val="00CA09EF"/>
    <w:rsid w:val="00CA1013"/>
    <w:rsid w:val="00CA143B"/>
    <w:rsid w:val="00CA1517"/>
    <w:rsid w:val="00CA17CF"/>
    <w:rsid w:val="00CA1EE9"/>
    <w:rsid w:val="00CA47C3"/>
    <w:rsid w:val="00CA5974"/>
    <w:rsid w:val="00CA5A6A"/>
    <w:rsid w:val="00CA6F7E"/>
    <w:rsid w:val="00CB02F6"/>
    <w:rsid w:val="00CB0DAA"/>
    <w:rsid w:val="00CB2299"/>
    <w:rsid w:val="00CB46AA"/>
    <w:rsid w:val="00CB4E2D"/>
    <w:rsid w:val="00CB5142"/>
    <w:rsid w:val="00CB5A80"/>
    <w:rsid w:val="00CB668B"/>
    <w:rsid w:val="00CB680A"/>
    <w:rsid w:val="00CB6E7A"/>
    <w:rsid w:val="00CB7CFB"/>
    <w:rsid w:val="00CB7FAE"/>
    <w:rsid w:val="00CC0696"/>
    <w:rsid w:val="00CC25C0"/>
    <w:rsid w:val="00CC4B96"/>
    <w:rsid w:val="00CC533E"/>
    <w:rsid w:val="00CC6209"/>
    <w:rsid w:val="00CC6D9F"/>
    <w:rsid w:val="00CD019A"/>
    <w:rsid w:val="00CD2747"/>
    <w:rsid w:val="00CD2805"/>
    <w:rsid w:val="00CD2BB7"/>
    <w:rsid w:val="00CD392D"/>
    <w:rsid w:val="00CD5006"/>
    <w:rsid w:val="00CD5706"/>
    <w:rsid w:val="00CD57A1"/>
    <w:rsid w:val="00CD5977"/>
    <w:rsid w:val="00CD5C30"/>
    <w:rsid w:val="00CD5C91"/>
    <w:rsid w:val="00CD7155"/>
    <w:rsid w:val="00CD7EE2"/>
    <w:rsid w:val="00CE16D7"/>
    <w:rsid w:val="00CE18B7"/>
    <w:rsid w:val="00CE3906"/>
    <w:rsid w:val="00CE5C5F"/>
    <w:rsid w:val="00CE6AB9"/>
    <w:rsid w:val="00CE7816"/>
    <w:rsid w:val="00CF04BD"/>
    <w:rsid w:val="00CF0A26"/>
    <w:rsid w:val="00CF0C25"/>
    <w:rsid w:val="00CF0FF7"/>
    <w:rsid w:val="00CF11E7"/>
    <w:rsid w:val="00CF1371"/>
    <w:rsid w:val="00CF173E"/>
    <w:rsid w:val="00CF1C07"/>
    <w:rsid w:val="00CF2AD1"/>
    <w:rsid w:val="00CF3D30"/>
    <w:rsid w:val="00CF4223"/>
    <w:rsid w:val="00CF4B92"/>
    <w:rsid w:val="00CF4F4A"/>
    <w:rsid w:val="00CF663C"/>
    <w:rsid w:val="00CF732A"/>
    <w:rsid w:val="00D0074E"/>
    <w:rsid w:val="00D00EA2"/>
    <w:rsid w:val="00D02EAE"/>
    <w:rsid w:val="00D02EE1"/>
    <w:rsid w:val="00D02FC0"/>
    <w:rsid w:val="00D03374"/>
    <w:rsid w:val="00D03797"/>
    <w:rsid w:val="00D03AC4"/>
    <w:rsid w:val="00D03ED5"/>
    <w:rsid w:val="00D0516E"/>
    <w:rsid w:val="00D05CCE"/>
    <w:rsid w:val="00D05D60"/>
    <w:rsid w:val="00D07358"/>
    <w:rsid w:val="00D07E51"/>
    <w:rsid w:val="00D07E64"/>
    <w:rsid w:val="00D07ECC"/>
    <w:rsid w:val="00D1064E"/>
    <w:rsid w:val="00D11E32"/>
    <w:rsid w:val="00D1263B"/>
    <w:rsid w:val="00D12B18"/>
    <w:rsid w:val="00D12B47"/>
    <w:rsid w:val="00D12FC5"/>
    <w:rsid w:val="00D14A6D"/>
    <w:rsid w:val="00D14B63"/>
    <w:rsid w:val="00D1533A"/>
    <w:rsid w:val="00D16676"/>
    <w:rsid w:val="00D17833"/>
    <w:rsid w:val="00D17856"/>
    <w:rsid w:val="00D21898"/>
    <w:rsid w:val="00D22623"/>
    <w:rsid w:val="00D22A12"/>
    <w:rsid w:val="00D237DC"/>
    <w:rsid w:val="00D25407"/>
    <w:rsid w:val="00D25E6A"/>
    <w:rsid w:val="00D2625E"/>
    <w:rsid w:val="00D2799E"/>
    <w:rsid w:val="00D31129"/>
    <w:rsid w:val="00D320E0"/>
    <w:rsid w:val="00D33733"/>
    <w:rsid w:val="00D33982"/>
    <w:rsid w:val="00D33BEF"/>
    <w:rsid w:val="00D35987"/>
    <w:rsid w:val="00D36715"/>
    <w:rsid w:val="00D369DC"/>
    <w:rsid w:val="00D37127"/>
    <w:rsid w:val="00D3788E"/>
    <w:rsid w:val="00D407AE"/>
    <w:rsid w:val="00D408D8"/>
    <w:rsid w:val="00D42BCD"/>
    <w:rsid w:val="00D43842"/>
    <w:rsid w:val="00D44A38"/>
    <w:rsid w:val="00D45BDF"/>
    <w:rsid w:val="00D4678B"/>
    <w:rsid w:val="00D47C12"/>
    <w:rsid w:val="00D50556"/>
    <w:rsid w:val="00D50662"/>
    <w:rsid w:val="00D51B56"/>
    <w:rsid w:val="00D51CEA"/>
    <w:rsid w:val="00D52743"/>
    <w:rsid w:val="00D528F6"/>
    <w:rsid w:val="00D54048"/>
    <w:rsid w:val="00D568A0"/>
    <w:rsid w:val="00D56A06"/>
    <w:rsid w:val="00D56F7F"/>
    <w:rsid w:val="00D57EF2"/>
    <w:rsid w:val="00D6017E"/>
    <w:rsid w:val="00D66FB6"/>
    <w:rsid w:val="00D67699"/>
    <w:rsid w:val="00D70E2F"/>
    <w:rsid w:val="00D723D9"/>
    <w:rsid w:val="00D72785"/>
    <w:rsid w:val="00D73121"/>
    <w:rsid w:val="00D75162"/>
    <w:rsid w:val="00D759BB"/>
    <w:rsid w:val="00D75B12"/>
    <w:rsid w:val="00D76BD5"/>
    <w:rsid w:val="00D770A1"/>
    <w:rsid w:val="00D80010"/>
    <w:rsid w:val="00D807A6"/>
    <w:rsid w:val="00D80AA7"/>
    <w:rsid w:val="00D81EA7"/>
    <w:rsid w:val="00D8214C"/>
    <w:rsid w:val="00D826D7"/>
    <w:rsid w:val="00D82B63"/>
    <w:rsid w:val="00D83BA0"/>
    <w:rsid w:val="00D84C10"/>
    <w:rsid w:val="00D870EC"/>
    <w:rsid w:val="00D91FAE"/>
    <w:rsid w:val="00D93C9E"/>
    <w:rsid w:val="00D943DC"/>
    <w:rsid w:val="00D94B32"/>
    <w:rsid w:val="00D96189"/>
    <w:rsid w:val="00D96653"/>
    <w:rsid w:val="00D969AF"/>
    <w:rsid w:val="00D96D29"/>
    <w:rsid w:val="00DA033F"/>
    <w:rsid w:val="00DA2909"/>
    <w:rsid w:val="00DA3B82"/>
    <w:rsid w:val="00DA3C1F"/>
    <w:rsid w:val="00DA5AAD"/>
    <w:rsid w:val="00DA5E79"/>
    <w:rsid w:val="00DA6782"/>
    <w:rsid w:val="00DA6C35"/>
    <w:rsid w:val="00DB041B"/>
    <w:rsid w:val="00DB18E0"/>
    <w:rsid w:val="00DB2317"/>
    <w:rsid w:val="00DB3E23"/>
    <w:rsid w:val="00DB77E7"/>
    <w:rsid w:val="00DB7F9A"/>
    <w:rsid w:val="00DC0861"/>
    <w:rsid w:val="00DC1C64"/>
    <w:rsid w:val="00DC2540"/>
    <w:rsid w:val="00DC2713"/>
    <w:rsid w:val="00DC43D7"/>
    <w:rsid w:val="00DC476D"/>
    <w:rsid w:val="00DC60E4"/>
    <w:rsid w:val="00DC63C1"/>
    <w:rsid w:val="00DC6822"/>
    <w:rsid w:val="00DC6B6C"/>
    <w:rsid w:val="00DC6BA1"/>
    <w:rsid w:val="00DC70C2"/>
    <w:rsid w:val="00DC7215"/>
    <w:rsid w:val="00DD0C68"/>
    <w:rsid w:val="00DD1349"/>
    <w:rsid w:val="00DD1CE8"/>
    <w:rsid w:val="00DD36C2"/>
    <w:rsid w:val="00DD40B7"/>
    <w:rsid w:val="00DD5AAF"/>
    <w:rsid w:val="00DD7BB1"/>
    <w:rsid w:val="00DE0378"/>
    <w:rsid w:val="00DE16F0"/>
    <w:rsid w:val="00DE280F"/>
    <w:rsid w:val="00DE28A5"/>
    <w:rsid w:val="00DE30FD"/>
    <w:rsid w:val="00DE49E3"/>
    <w:rsid w:val="00DE4B5A"/>
    <w:rsid w:val="00DE5A36"/>
    <w:rsid w:val="00DE69D7"/>
    <w:rsid w:val="00DF07CA"/>
    <w:rsid w:val="00DF092A"/>
    <w:rsid w:val="00DF2426"/>
    <w:rsid w:val="00DF2F6F"/>
    <w:rsid w:val="00DF3E6A"/>
    <w:rsid w:val="00DF466C"/>
    <w:rsid w:val="00DF4E49"/>
    <w:rsid w:val="00DF5660"/>
    <w:rsid w:val="00E00DD4"/>
    <w:rsid w:val="00E01472"/>
    <w:rsid w:val="00E018A4"/>
    <w:rsid w:val="00E01AEB"/>
    <w:rsid w:val="00E03675"/>
    <w:rsid w:val="00E05BA3"/>
    <w:rsid w:val="00E05E9C"/>
    <w:rsid w:val="00E0614F"/>
    <w:rsid w:val="00E078CF"/>
    <w:rsid w:val="00E100B7"/>
    <w:rsid w:val="00E107F8"/>
    <w:rsid w:val="00E12D41"/>
    <w:rsid w:val="00E144EE"/>
    <w:rsid w:val="00E15229"/>
    <w:rsid w:val="00E15752"/>
    <w:rsid w:val="00E15818"/>
    <w:rsid w:val="00E1763B"/>
    <w:rsid w:val="00E17E4E"/>
    <w:rsid w:val="00E17F90"/>
    <w:rsid w:val="00E22628"/>
    <w:rsid w:val="00E228C1"/>
    <w:rsid w:val="00E22A84"/>
    <w:rsid w:val="00E238E2"/>
    <w:rsid w:val="00E23908"/>
    <w:rsid w:val="00E23A04"/>
    <w:rsid w:val="00E24E64"/>
    <w:rsid w:val="00E25264"/>
    <w:rsid w:val="00E26400"/>
    <w:rsid w:val="00E272DC"/>
    <w:rsid w:val="00E329D8"/>
    <w:rsid w:val="00E337D8"/>
    <w:rsid w:val="00E350D0"/>
    <w:rsid w:val="00E351A0"/>
    <w:rsid w:val="00E351B9"/>
    <w:rsid w:val="00E365B3"/>
    <w:rsid w:val="00E366A3"/>
    <w:rsid w:val="00E36DD4"/>
    <w:rsid w:val="00E36E32"/>
    <w:rsid w:val="00E36FF0"/>
    <w:rsid w:val="00E373B8"/>
    <w:rsid w:val="00E37856"/>
    <w:rsid w:val="00E4096F"/>
    <w:rsid w:val="00E41232"/>
    <w:rsid w:val="00E4132F"/>
    <w:rsid w:val="00E43996"/>
    <w:rsid w:val="00E43B41"/>
    <w:rsid w:val="00E4434E"/>
    <w:rsid w:val="00E44D99"/>
    <w:rsid w:val="00E474AA"/>
    <w:rsid w:val="00E477BA"/>
    <w:rsid w:val="00E47DA7"/>
    <w:rsid w:val="00E51B80"/>
    <w:rsid w:val="00E51FDE"/>
    <w:rsid w:val="00E527AE"/>
    <w:rsid w:val="00E528FF"/>
    <w:rsid w:val="00E538AA"/>
    <w:rsid w:val="00E54474"/>
    <w:rsid w:val="00E55EA7"/>
    <w:rsid w:val="00E56F4D"/>
    <w:rsid w:val="00E57E62"/>
    <w:rsid w:val="00E61BFF"/>
    <w:rsid w:val="00E654A7"/>
    <w:rsid w:val="00E654EB"/>
    <w:rsid w:val="00E65C27"/>
    <w:rsid w:val="00E665FB"/>
    <w:rsid w:val="00E66E2D"/>
    <w:rsid w:val="00E67518"/>
    <w:rsid w:val="00E675C3"/>
    <w:rsid w:val="00E700B2"/>
    <w:rsid w:val="00E711CA"/>
    <w:rsid w:val="00E729B4"/>
    <w:rsid w:val="00E73A8F"/>
    <w:rsid w:val="00E7419D"/>
    <w:rsid w:val="00E74802"/>
    <w:rsid w:val="00E750FE"/>
    <w:rsid w:val="00E75DB7"/>
    <w:rsid w:val="00E77817"/>
    <w:rsid w:val="00E77D32"/>
    <w:rsid w:val="00E80633"/>
    <w:rsid w:val="00E82584"/>
    <w:rsid w:val="00E8342F"/>
    <w:rsid w:val="00E83D64"/>
    <w:rsid w:val="00E850B1"/>
    <w:rsid w:val="00E853AA"/>
    <w:rsid w:val="00E8658F"/>
    <w:rsid w:val="00E87E4D"/>
    <w:rsid w:val="00E90674"/>
    <w:rsid w:val="00E927E3"/>
    <w:rsid w:val="00E93422"/>
    <w:rsid w:val="00E940BE"/>
    <w:rsid w:val="00E944CB"/>
    <w:rsid w:val="00E94582"/>
    <w:rsid w:val="00E94E15"/>
    <w:rsid w:val="00E96101"/>
    <w:rsid w:val="00E9632D"/>
    <w:rsid w:val="00E96A5F"/>
    <w:rsid w:val="00E975AD"/>
    <w:rsid w:val="00EA0213"/>
    <w:rsid w:val="00EA0E66"/>
    <w:rsid w:val="00EA0FC4"/>
    <w:rsid w:val="00EA25E4"/>
    <w:rsid w:val="00EA25FB"/>
    <w:rsid w:val="00EA2FBB"/>
    <w:rsid w:val="00EA3248"/>
    <w:rsid w:val="00EA408B"/>
    <w:rsid w:val="00EA42D8"/>
    <w:rsid w:val="00EA497D"/>
    <w:rsid w:val="00EA5BB7"/>
    <w:rsid w:val="00EA6B3A"/>
    <w:rsid w:val="00EB0C6D"/>
    <w:rsid w:val="00EB208B"/>
    <w:rsid w:val="00EB25BB"/>
    <w:rsid w:val="00EB2A92"/>
    <w:rsid w:val="00EB2B62"/>
    <w:rsid w:val="00EB4B11"/>
    <w:rsid w:val="00EB4CD1"/>
    <w:rsid w:val="00EB599B"/>
    <w:rsid w:val="00EB63CF"/>
    <w:rsid w:val="00EB65C9"/>
    <w:rsid w:val="00EC09EA"/>
    <w:rsid w:val="00EC19B0"/>
    <w:rsid w:val="00EC2742"/>
    <w:rsid w:val="00EC345B"/>
    <w:rsid w:val="00EC3AE1"/>
    <w:rsid w:val="00EC7AE7"/>
    <w:rsid w:val="00ED08A7"/>
    <w:rsid w:val="00ED091E"/>
    <w:rsid w:val="00ED0CC2"/>
    <w:rsid w:val="00ED1B00"/>
    <w:rsid w:val="00ED2481"/>
    <w:rsid w:val="00ED259B"/>
    <w:rsid w:val="00ED2B41"/>
    <w:rsid w:val="00ED2E13"/>
    <w:rsid w:val="00ED2ED3"/>
    <w:rsid w:val="00ED3394"/>
    <w:rsid w:val="00ED4880"/>
    <w:rsid w:val="00ED5477"/>
    <w:rsid w:val="00ED5AAF"/>
    <w:rsid w:val="00ED5CFC"/>
    <w:rsid w:val="00ED65EE"/>
    <w:rsid w:val="00ED79CD"/>
    <w:rsid w:val="00ED7F82"/>
    <w:rsid w:val="00EE0FA7"/>
    <w:rsid w:val="00EE1F53"/>
    <w:rsid w:val="00EE2368"/>
    <w:rsid w:val="00EE2FF6"/>
    <w:rsid w:val="00EE4683"/>
    <w:rsid w:val="00EE4A12"/>
    <w:rsid w:val="00EE4A3B"/>
    <w:rsid w:val="00EE4AD6"/>
    <w:rsid w:val="00EE4BF7"/>
    <w:rsid w:val="00EE66D1"/>
    <w:rsid w:val="00EE6903"/>
    <w:rsid w:val="00EE6EA5"/>
    <w:rsid w:val="00EF0553"/>
    <w:rsid w:val="00EF0850"/>
    <w:rsid w:val="00EF1102"/>
    <w:rsid w:val="00EF152B"/>
    <w:rsid w:val="00EF1B46"/>
    <w:rsid w:val="00EF25EA"/>
    <w:rsid w:val="00EF2C14"/>
    <w:rsid w:val="00EF342C"/>
    <w:rsid w:val="00EF41D6"/>
    <w:rsid w:val="00EF5594"/>
    <w:rsid w:val="00EF6179"/>
    <w:rsid w:val="00EF6CCA"/>
    <w:rsid w:val="00EF7082"/>
    <w:rsid w:val="00EF75CC"/>
    <w:rsid w:val="00EF7C5D"/>
    <w:rsid w:val="00F11E78"/>
    <w:rsid w:val="00F12D65"/>
    <w:rsid w:val="00F13ED0"/>
    <w:rsid w:val="00F13EE2"/>
    <w:rsid w:val="00F14657"/>
    <w:rsid w:val="00F14748"/>
    <w:rsid w:val="00F1556F"/>
    <w:rsid w:val="00F164ED"/>
    <w:rsid w:val="00F167F5"/>
    <w:rsid w:val="00F200AB"/>
    <w:rsid w:val="00F213AD"/>
    <w:rsid w:val="00F231DD"/>
    <w:rsid w:val="00F24FB0"/>
    <w:rsid w:val="00F25BB8"/>
    <w:rsid w:val="00F27A43"/>
    <w:rsid w:val="00F304A7"/>
    <w:rsid w:val="00F30A88"/>
    <w:rsid w:val="00F315FD"/>
    <w:rsid w:val="00F32320"/>
    <w:rsid w:val="00F3305A"/>
    <w:rsid w:val="00F33208"/>
    <w:rsid w:val="00F3408B"/>
    <w:rsid w:val="00F344D2"/>
    <w:rsid w:val="00F35B26"/>
    <w:rsid w:val="00F36282"/>
    <w:rsid w:val="00F37428"/>
    <w:rsid w:val="00F37B00"/>
    <w:rsid w:val="00F41175"/>
    <w:rsid w:val="00F4165B"/>
    <w:rsid w:val="00F41F7F"/>
    <w:rsid w:val="00F432DA"/>
    <w:rsid w:val="00F45337"/>
    <w:rsid w:val="00F45CFE"/>
    <w:rsid w:val="00F45FEE"/>
    <w:rsid w:val="00F4780D"/>
    <w:rsid w:val="00F50219"/>
    <w:rsid w:val="00F5299F"/>
    <w:rsid w:val="00F53150"/>
    <w:rsid w:val="00F53C83"/>
    <w:rsid w:val="00F53EB0"/>
    <w:rsid w:val="00F56E0F"/>
    <w:rsid w:val="00F577D3"/>
    <w:rsid w:val="00F60451"/>
    <w:rsid w:val="00F606B4"/>
    <w:rsid w:val="00F619C1"/>
    <w:rsid w:val="00F64D2D"/>
    <w:rsid w:val="00F64DAD"/>
    <w:rsid w:val="00F65FCB"/>
    <w:rsid w:val="00F66155"/>
    <w:rsid w:val="00F66430"/>
    <w:rsid w:val="00F6651F"/>
    <w:rsid w:val="00F66536"/>
    <w:rsid w:val="00F66B79"/>
    <w:rsid w:val="00F66D11"/>
    <w:rsid w:val="00F67E91"/>
    <w:rsid w:val="00F700DF"/>
    <w:rsid w:val="00F71782"/>
    <w:rsid w:val="00F721DA"/>
    <w:rsid w:val="00F73489"/>
    <w:rsid w:val="00F7422A"/>
    <w:rsid w:val="00F746EA"/>
    <w:rsid w:val="00F74A10"/>
    <w:rsid w:val="00F74CCB"/>
    <w:rsid w:val="00F74E72"/>
    <w:rsid w:val="00F75623"/>
    <w:rsid w:val="00F76021"/>
    <w:rsid w:val="00F76F87"/>
    <w:rsid w:val="00F80956"/>
    <w:rsid w:val="00F8146C"/>
    <w:rsid w:val="00F8180D"/>
    <w:rsid w:val="00F81EE2"/>
    <w:rsid w:val="00F82B73"/>
    <w:rsid w:val="00F82E1A"/>
    <w:rsid w:val="00F83A83"/>
    <w:rsid w:val="00F8526F"/>
    <w:rsid w:val="00F854E7"/>
    <w:rsid w:val="00F85A8F"/>
    <w:rsid w:val="00F86071"/>
    <w:rsid w:val="00F87A41"/>
    <w:rsid w:val="00F9012D"/>
    <w:rsid w:val="00F92214"/>
    <w:rsid w:val="00F93798"/>
    <w:rsid w:val="00F950A6"/>
    <w:rsid w:val="00F959AC"/>
    <w:rsid w:val="00FA0665"/>
    <w:rsid w:val="00FA097B"/>
    <w:rsid w:val="00FA15B2"/>
    <w:rsid w:val="00FA2967"/>
    <w:rsid w:val="00FA2E9F"/>
    <w:rsid w:val="00FA49DD"/>
    <w:rsid w:val="00FA5C5B"/>
    <w:rsid w:val="00FB00E7"/>
    <w:rsid w:val="00FB0323"/>
    <w:rsid w:val="00FB0992"/>
    <w:rsid w:val="00FB1C2E"/>
    <w:rsid w:val="00FB2589"/>
    <w:rsid w:val="00FB274A"/>
    <w:rsid w:val="00FB4649"/>
    <w:rsid w:val="00FB4C03"/>
    <w:rsid w:val="00FB6315"/>
    <w:rsid w:val="00FB6B9B"/>
    <w:rsid w:val="00FB6DEF"/>
    <w:rsid w:val="00FB70B7"/>
    <w:rsid w:val="00FB726A"/>
    <w:rsid w:val="00FC05DC"/>
    <w:rsid w:val="00FC08F7"/>
    <w:rsid w:val="00FC0EC3"/>
    <w:rsid w:val="00FC1786"/>
    <w:rsid w:val="00FC296A"/>
    <w:rsid w:val="00FC4F5E"/>
    <w:rsid w:val="00FC642F"/>
    <w:rsid w:val="00FD0782"/>
    <w:rsid w:val="00FD11BB"/>
    <w:rsid w:val="00FD157B"/>
    <w:rsid w:val="00FD181F"/>
    <w:rsid w:val="00FD198D"/>
    <w:rsid w:val="00FD2457"/>
    <w:rsid w:val="00FD2D0D"/>
    <w:rsid w:val="00FD3626"/>
    <w:rsid w:val="00FD3E71"/>
    <w:rsid w:val="00FD64A2"/>
    <w:rsid w:val="00FE0113"/>
    <w:rsid w:val="00FE016E"/>
    <w:rsid w:val="00FE048F"/>
    <w:rsid w:val="00FE2941"/>
    <w:rsid w:val="00FE3201"/>
    <w:rsid w:val="00FE37DE"/>
    <w:rsid w:val="00FE42DF"/>
    <w:rsid w:val="00FE491C"/>
    <w:rsid w:val="00FE64A1"/>
    <w:rsid w:val="00FE6F60"/>
    <w:rsid w:val="00FF05BE"/>
    <w:rsid w:val="00FF1E10"/>
    <w:rsid w:val="00FF37BF"/>
    <w:rsid w:val="00FF48AC"/>
    <w:rsid w:val="00FF56AE"/>
    <w:rsid w:val="00FF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EB888F"/>
  <w15:chartTrackingRefBased/>
  <w15:docId w15:val="{20A95DD1-FE18-4EF4-8114-5C90682A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0AC"/>
    <w:pPr>
      <w:ind w:firstLine="567"/>
    </w:pPr>
    <w:rPr>
      <w:rFonts w:ascii="Arial" w:eastAsiaTheme="minorEastAsia" w:hAnsi="Arial" w:cs="Arial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46018"/>
    <w:pPr>
      <w:spacing w:after="480" w:line="240" w:lineRule="auto"/>
      <w:ind w:firstLine="0"/>
      <w:jc w:val="center"/>
      <w:outlineLvl w:val="0"/>
    </w:pPr>
    <w:rPr>
      <w:rFonts w:eastAsia="Calibri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45C2"/>
    <w:pPr>
      <w:keepNext/>
      <w:keepLines/>
      <w:spacing w:before="240" w:after="240" w:line="240" w:lineRule="auto"/>
      <w:ind w:firstLine="0"/>
      <w:jc w:val="left"/>
      <w:outlineLvl w:val="1"/>
    </w:pPr>
    <w:rPr>
      <w:rFonts w:eastAsiaTheme="majorEastAsia"/>
      <w:b/>
      <w:bCs/>
      <w:caps/>
      <w:color w:val="F5A607"/>
      <w:sz w:val="36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86C0D"/>
    <w:pPr>
      <w:keepNext/>
      <w:keepLines/>
      <w:spacing w:before="240" w:after="240" w:line="240" w:lineRule="auto"/>
      <w:ind w:firstLine="0"/>
      <w:outlineLvl w:val="2"/>
    </w:pPr>
    <w:rPr>
      <w:rFonts w:eastAsiaTheme="majorEastAsia"/>
      <w:b/>
      <w:bCs/>
      <w:color w:val="113162"/>
      <w:sz w:val="32"/>
    </w:rPr>
  </w:style>
  <w:style w:type="paragraph" w:styleId="Ttulo4">
    <w:name w:val="heading 4"/>
    <w:aliases w:val="1.4 - Tipo de Documento parte 2"/>
    <w:basedOn w:val="Normal"/>
    <w:next w:val="Normal"/>
    <w:link w:val="Ttulo4Char"/>
    <w:uiPriority w:val="9"/>
    <w:unhideWhenUsed/>
    <w:qFormat/>
    <w:rsid w:val="00B3428C"/>
    <w:pPr>
      <w:keepNext/>
      <w:keepLines/>
      <w:ind w:firstLine="0"/>
      <w:outlineLvl w:val="3"/>
    </w:pPr>
    <w:rPr>
      <w:rFonts w:eastAsiaTheme="majorEastAsia"/>
      <w:b/>
      <w:iCs/>
      <w:color w:val="113162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61AE"/>
  </w:style>
  <w:style w:type="paragraph" w:styleId="Rodap">
    <w:name w:val="footer"/>
    <w:basedOn w:val="Normal"/>
    <w:link w:val="Rodap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61AE"/>
  </w:style>
  <w:style w:type="table" w:styleId="Tabelacomgrade">
    <w:name w:val="Table Grid"/>
    <w:basedOn w:val="Tabelanormal"/>
    <w:uiPriority w:val="39"/>
    <w:rsid w:val="000E61AE"/>
    <w:pPr>
      <w:spacing w:line="240" w:lineRule="auto"/>
    </w:pPr>
    <w:rPr>
      <w:rFonts w:eastAsiaTheme="minorEastAsia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814A6F"/>
    <w:rPr>
      <w:color w:val="808080"/>
    </w:rPr>
  </w:style>
  <w:style w:type="paragraph" w:styleId="PargrafodaLista">
    <w:name w:val="List Paragraph"/>
    <w:basedOn w:val="Normal"/>
    <w:uiPriority w:val="34"/>
    <w:qFormat/>
    <w:rsid w:val="00073CE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46018"/>
    <w:rPr>
      <w:rFonts w:ascii="Arial" w:eastAsia="Calibri" w:hAnsi="Arial" w:cs="Arial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Ttulo2Char">
    <w:name w:val="Título 2 Char"/>
    <w:basedOn w:val="Fontepargpadro"/>
    <w:link w:val="Ttulo2"/>
    <w:uiPriority w:val="9"/>
    <w:rsid w:val="00C045C2"/>
    <w:rPr>
      <w:rFonts w:ascii="Arial" w:eastAsiaTheme="majorEastAsia" w:hAnsi="Arial" w:cs="Arial"/>
      <w:b/>
      <w:bCs/>
      <w:caps/>
      <w:color w:val="F5A607"/>
      <w:sz w:val="36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786C0D"/>
    <w:rPr>
      <w:rFonts w:ascii="Arial" w:eastAsiaTheme="majorEastAsia" w:hAnsi="Arial" w:cs="Arial"/>
      <w:b/>
      <w:bCs/>
      <w:color w:val="113162"/>
      <w:sz w:val="32"/>
    </w:rPr>
  </w:style>
  <w:style w:type="character" w:customStyle="1" w:styleId="Ttulo4Char">
    <w:name w:val="Título 4 Char"/>
    <w:aliases w:val="1.4 - Tipo de Documento parte 2 Char"/>
    <w:basedOn w:val="Fontepargpadro"/>
    <w:link w:val="Ttulo4"/>
    <w:uiPriority w:val="9"/>
    <w:rsid w:val="00B3428C"/>
    <w:rPr>
      <w:rFonts w:ascii="Arial" w:eastAsiaTheme="majorEastAsia" w:hAnsi="Arial" w:cs="Arial"/>
      <w:b/>
      <w:iCs/>
      <w:color w:val="113162"/>
      <w:sz w:val="36"/>
    </w:rPr>
  </w:style>
  <w:style w:type="paragraph" w:styleId="SemEspaamento">
    <w:name w:val="No Spacing"/>
    <w:basedOn w:val="Normal"/>
    <w:link w:val="SemEspaamentoChar"/>
    <w:uiPriority w:val="1"/>
    <w:qFormat/>
    <w:rsid w:val="00B5761D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5761D"/>
    <w:rPr>
      <w:rFonts w:ascii="Arial" w:eastAsiaTheme="minorEastAsia" w:hAnsi="Arial" w:cs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06F8"/>
    <w:pPr>
      <w:keepNext/>
      <w:keepLines/>
      <w:spacing w:after="0"/>
      <w:jc w:val="left"/>
      <w:outlineLvl w:val="9"/>
    </w:pPr>
    <w:rPr>
      <w:rFonts w:eastAsiaTheme="majorEastAsia" w:cstheme="majorBidi"/>
      <w:b w:val="0"/>
      <w:caps w:val="0"/>
      <w:sz w:val="2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973C5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973C5"/>
    <w:pPr>
      <w:spacing w:before="120"/>
      <w:ind w:left="220"/>
      <w:jc w:val="left"/>
    </w:pPr>
    <w:rPr>
      <w:rFonts w:asciiTheme="minorHAnsi" w:hAnsiTheme="minorHAnsi" w:cstheme="minorHAnsi"/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7973C5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45C1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68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851"/>
    <w:rPr>
      <w:rFonts w:ascii="Segoe UI" w:eastAsiaTheme="minorEastAsia" w:hAnsi="Segoe UI" w:cs="Segoe UI"/>
      <w:sz w:val="18"/>
      <w:szCs w:val="18"/>
      <w:lang w:eastAsia="pt-BR"/>
    </w:rPr>
  </w:style>
  <w:style w:type="paragraph" w:customStyle="1" w:styleId="Resultados">
    <w:name w:val="Resultados"/>
    <w:basedOn w:val="Normal"/>
    <w:link w:val="ResultadosChar"/>
    <w:qFormat/>
    <w:rsid w:val="00CF663C"/>
    <w:pPr>
      <w:ind w:left="-11"/>
    </w:pPr>
    <w:rPr>
      <w:b/>
      <w:color w:val="2E74B5" w:themeColor="accent1" w:themeShade="BF"/>
    </w:rPr>
  </w:style>
  <w:style w:type="character" w:customStyle="1" w:styleId="ResultadosChar">
    <w:name w:val="Resultados Char"/>
    <w:basedOn w:val="Fontepargpadro"/>
    <w:link w:val="Resultados"/>
    <w:rsid w:val="00CF663C"/>
    <w:rPr>
      <w:rFonts w:ascii="Arial" w:eastAsiaTheme="minorEastAsia" w:hAnsi="Arial" w:cs="Arial"/>
      <w:b/>
      <w:color w:val="2E74B5" w:themeColor="accent1" w:themeShade="BF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621408"/>
  </w:style>
  <w:style w:type="paragraph" w:styleId="Legenda">
    <w:name w:val="caption"/>
    <w:basedOn w:val="Normal"/>
    <w:next w:val="Normal"/>
    <w:autoRedefine/>
    <w:uiPriority w:val="35"/>
    <w:unhideWhenUsed/>
    <w:qFormat/>
    <w:rsid w:val="00BB69FE"/>
    <w:pPr>
      <w:keepNext/>
      <w:widowControl w:val="0"/>
      <w:spacing w:before="240" w:after="240" w:line="240" w:lineRule="auto"/>
      <w:ind w:firstLine="0"/>
      <w:jc w:val="center"/>
    </w:pPr>
    <w:rPr>
      <w:b/>
      <w:iCs/>
      <w:color w:val="113162"/>
      <w:sz w:val="16"/>
      <w:szCs w:val="14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085A92"/>
    <w:pPr>
      <w:ind w:firstLine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E196F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E196F"/>
    <w:rPr>
      <w:rFonts w:ascii="Arial" w:eastAsiaTheme="minorEastAsia" w:hAnsi="Arial" w:cs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E196F"/>
    <w:rPr>
      <w:vertAlign w:val="superscript"/>
    </w:rPr>
  </w:style>
  <w:style w:type="table" w:styleId="TabeladeGrade4-nfase1">
    <w:name w:val="Grid Table 4 Accent 1"/>
    <w:basedOn w:val="Tabelanormal"/>
    <w:uiPriority w:val="49"/>
    <w:rsid w:val="00725D94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Reviso">
    <w:name w:val="Revision"/>
    <w:hidden/>
    <w:uiPriority w:val="99"/>
    <w:semiHidden/>
    <w:rsid w:val="00C45DD1"/>
    <w:pPr>
      <w:spacing w:line="240" w:lineRule="auto"/>
      <w:ind w:firstLine="0"/>
      <w:jc w:val="left"/>
    </w:pPr>
    <w:rPr>
      <w:rFonts w:ascii="Arial" w:eastAsiaTheme="minorEastAsia" w:hAnsi="Arial" w:cs="Arial"/>
    </w:rPr>
  </w:style>
  <w:style w:type="table" w:styleId="TabelaSimples4">
    <w:name w:val="Plain Table 4"/>
    <w:basedOn w:val="Tabelanormal"/>
    <w:uiPriority w:val="44"/>
    <w:rsid w:val="005A21D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C908C0"/>
    <w:rPr>
      <w:color w:val="605E5C"/>
      <w:shd w:val="clear" w:color="auto" w:fill="E1DFDD"/>
    </w:rPr>
  </w:style>
  <w:style w:type="table" w:customStyle="1" w:styleId="Tabelacomgrade1">
    <w:name w:val="Tabela com grade1"/>
    <w:basedOn w:val="Tabelanormal"/>
    <w:next w:val="Tabelacomgrade"/>
    <w:uiPriority w:val="39"/>
    <w:rsid w:val="00564A30"/>
    <w:pPr>
      <w:widowControl w:val="0"/>
      <w:spacing w:line="240" w:lineRule="auto"/>
      <w:ind w:firstLine="357"/>
    </w:pPr>
    <w:rPr>
      <w:rFonts w:ascii="Arial" w:eastAsia="Arial" w:hAnsi="Arial" w:cs="Arial"/>
      <w:sz w:val="24"/>
      <w:szCs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-TIPODETRABALHO">
    <w:name w:val="1.1. - TIPO DE TRABALHO"/>
    <w:basedOn w:val="Ttulo1"/>
    <w:link w:val="11-TIPODETRABALHOChar"/>
    <w:qFormat/>
    <w:rsid w:val="00B73CFC"/>
    <w:pPr>
      <w:spacing w:after="240"/>
    </w:pPr>
    <w:rPr>
      <w:sz w:val="80"/>
    </w:rPr>
  </w:style>
  <w:style w:type="paragraph" w:customStyle="1" w:styleId="12-NOMEDADISCIPLINA">
    <w:name w:val="1.2 - NOME DA DISCIPLINA"/>
    <w:basedOn w:val="Ttulo2"/>
    <w:link w:val="12-NOMEDADISCIPLINAChar"/>
    <w:qFormat/>
    <w:rsid w:val="005318AE"/>
    <w:rPr>
      <w:color w:val="FFC000"/>
      <w:sz w:val="72"/>
    </w:rPr>
  </w:style>
  <w:style w:type="character" w:customStyle="1" w:styleId="11-TIPODETRABALHOChar">
    <w:name w:val="1.1. - TIPO DE TRABALHO Char"/>
    <w:basedOn w:val="Ttulo1Char"/>
    <w:link w:val="11-TIPODETRABALHO"/>
    <w:rsid w:val="00B73CFC"/>
    <w:rPr>
      <w:rFonts w:ascii="Arial" w:eastAsia="Calibri" w:hAnsi="Arial" w:cs="Arial"/>
      <w:b/>
      <w:caps/>
      <w:color w:val="113162"/>
      <w:sz w:val="80"/>
      <w:szCs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13-AUTORIADOMATERIAL">
    <w:name w:val="1.3 - AUTORIA DO MATERIAL"/>
    <w:basedOn w:val="Ttulo4"/>
    <w:link w:val="13-AUTORIADOMATERIALChar"/>
    <w:qFormat/>
    <w:rsid w:val="00D80AA7"/>
    <w:pPr>
      <w:jc w:val="right"/>
    </w:pPr>
  </w:style>
  <w:style w:type="character" w:customStyle="1" w:styleId="12-NOMEDADISCIPLINAChar">
    <w:name w:val="1.2 - NOME DA DISCIPLINA Char"/>
    <w:basedOn w:val="Ttulo2Char"/>
    <w:link w:val="12-NOMEDADISCIPLINA"/>
    <w:rsid w:val="005318AE"/>
    <w:rPr>
      <w:rFonts w:ascii="Arial" w:eastAsiaTheme="majorEastAsia" w:hAnsi="Arial" w:cs="Arial"/>
      <w:b/>
      <w:bCs/>
      <w:caps/>
      <w:color w:val="FFC000"/>
      <w:sz w:val="72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146F2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13-AUTORIADOMATERIALChar">
    <w:name w:val="1.3 - AUTORIA DO MATERIAL Char"/>
    <w:basedOn w:val="Ttulo4Char"/>
    <w:link w:val="13-AUTORIADOMATERIAL"/>
    <w:rsid w:val="00D80AA7"/>
    <w:rPr>
      <w:rFonts w:ascii="Arial" w:eastAsiaTheme="majorEastAsia" w:hAnsi="Arial" w:cs="Arial"/>
      <w:b/>
      <w:iCs/>
      <w:color w:val="113162"/>
      <w:sz w:val="36"/>
    </w:rPr>
  </w:style>
  <w:style w:type="paragraph" w:styleId="Sumrio5">
    <w:name w:val="toc 5"/>
    <w:basedOn w:val="Normal"/>
    <w:next w:val="Normal"/>
    <w:autoRedefine/>
    <w:uiPriority w:val="39"/>
    <w:unhideWhenUsed/>
    <w:rsid w:val="003146F2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146F2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146F2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146F2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146F2"/>
    <w:pPr>
      <w:ind w:left="1760"/>
      <w:jc w:val="left"/>
    </w:pPr>
    <w:rPr>
      <w:rFonts w:asciiTheme="minorHAnsi" w:hAnsiTheme="minorHAnsi" w:cstheme="minorHAnsi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181BA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81BA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81BA3"/>
    <w:rPr>
      <w:rFonts w:ascii="Arial" w:eastAsiaTheme="minorEastAsia" w:hAnsi="Arial" w:cs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81BA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81BA3"/>
    <w:rPr>
      <w:rFonts w:ascii="Arial" w:eastAsiaTheme="minorEastAsia" w:hAnsi="Arial" w:cs="Arial"/>
      <w:b/>
      <w:bCs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70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7085B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deGrade4-nfase6">
    <w:name w:val="Grid Table 4 Accent 6"/>
    <w:basedOn w:val="Tabelanormal"/>
    <w:uiPriority w:val="49"/>
    <w:rsid w:val="009E6C5A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4-nfase4">
    <w:name w:val="Grid Table 4 Accent 4"/>
    <w:basedOn w:val="Tabelanormal"/>
    <w:uiPriority w:val="49"/>
    <w:rsid w:val="002318B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318B9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2">
    <w:name w:val="Grid Table 4 Accent 2"/>
    <w:basedOn w:val="Tabelanormal"/>
    <w:uiPriority w:val="49"/>
    <w:rsid w:val="002318B9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s\Downloads\Modelo%20cader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Ale06</b:Tag>
    <b:SourceType>Book</b:SourceType>
    <b:Guid>{5454DA5A-28DF-4B8F-8835-AAE595FF0487}</b:Guid>
    <b:Author>
      <b:Author>
        <b:NameList>
          <b:Person>
            <b:Last>Alexander</b:Last>
            <b:First>Charles</b:First>
            <b:Middle>K.</b:Middle>
          </b:Person>
          <b:Person>
            <b:Last>Sadiku</b:Last>
            <b:Middle>N.O.</b:Middle>
            <b:First>Matthew</b:First>
          </b:Person>
        </b:NameList>
      </b:Author>
      <b:Translator>
        <b:NameList>
          <b:Person>
            <b:Last>Guimarães Parma</b:Last>
            <b:First>Gustavo</b:First>
          </b:Person>
        </b:NameList>
      </b:Translator>
    </b:Author>
    <b:Title>Fundamentos de Circuitos Elétricos</b:Title>
    <b:Year>2006</b:Year>
    <b:City>Porto Alegre</b:City>
    <b:Publisher>Bookman</b:Publisher>
    <b:StateProvince>RS</b:StateProvince>
    <b:CountryRegion>Brasil</b:CountryRegion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62F7F9-0C51-426C-8B9B-3A3135B55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caderno</Template>
  <TotalTime>8346</TotalTime>
  <Pages>11</Pages>
  <Words>1461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Processamento de Imagens</vt:lpstr>
    </vt:vector>
  </TitlesOfParts>
  <Company/>
  <LinksUpToDate>false</LinksUpToDate>
  <CharactersWithSpaces>9337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Processamento de Imagens</dc:title>
  <dc:subject>CADERNO DE RESOLUÇÃO DA ATIVIDADE PRÁTICA</dc:subject>
  <dc:creator>ESCREVA SEU NOME AQUI</dc:creator>
  <cp:keywords/>
  <dc:description/>
  <cp:lastModifiedBy>RENAN PORTELA JORGE</cp:lastModifiedBy>
  <cp:revision>412</cp:revision>
  <cp:lastPrinted>2020-11-23T21:46:00Z</cp:lastPrinted>
  <dcterms:created xsi:type="dcterms:W3CDTF">2022-01-20T19:47:00Z</dcterms:created>
  <dcterms:modified xsi:type="dcterms:W3CDTF">2022-06-21T16:56:00Z</dcterms:modified>
</cp:coreProperties>
</file>